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47" w:rsidRPr="00F4036D" w:rsidRDefault="00917553" w:rsidP="00A06B54">
      <w:pPr>
        <w:pStyle w:val="Heading1"/>
        <w:spacing w:before="120" w:after="120"/>
      </w:pPr>
      <w:r w:rsidRPr="00F4036D">
        <w:t>Node</w:t>
      </w:r>
      <w:r w:rsidR="00636256" w:rsidRPr="00F4036D">
        <w:t>.js</w:t>
      </w:r>
      <w:r w:rsidR="00D66747" w:rsidRPr="00F4036D">
        <w:t xml:space="preserve"> </w:t>
      </w:r>
      <w:r w:rsidR="00956F97" w:rsidRPr="00F4036D">
        <w:t>–</w:t>
      </w:r>
      <w:r w:rsidR="001A3395" w:rsidRPr="00F4036D">
        <w:t xml:space="preserve"> </w:t>
      </w:r>
      <w:r w:rsidR="00956F97" w:rsidRPr="00F4036D">
        <w:t xml:space="preserve">Exam </w:t>
      </w:r>
      <w:r w:rsidR="00D66747" w:rsidRPr="00F4036D">
        <w:t xml:space="preserve">– </w:t>
      </w:r>
      <w:r w:rsidR="005C3BBD" w:rsidRPr="00F4036D">
        <w:t>October</w:t>
      </w:r>
      <w:r w:rsidRPr="00F4036D">
        <w:t xml:space="preserve"> 2014</w:t>
      </w:r>
    </w:p>
    <w:p w:rsidR="00F30848" w:rsidRPr="00F4036D" w:rsidRDefault="001F6007" w:rsidP="00615E35">
      <w:pPr>
        <w:pStyle w:val="Heading2"/>
        <w:spacing w:before="120" w:after="240"/>
        <w:jc w:val="center"/>
      </w:pPr>
      <w:r w:rsidRPr="00F4036D">
        <w:t>Telerik Academy Events</w:t>
      </w:r>
    </w:p>
    <w:p w:rsidR="0002766A" w:rsidRPr="00F4036D" w:rsidRDefault="0002766A" w:rsidP="00513663">
      <w:r w:rsidRPr="00F4036D">
        <w:t>You are assigned to design and implement an event application for Telerik Academy students. The students should be able to register into the application and create events.</w:t>
      </w:r>
    </w:p>
    <w:p w:rsidR="0002766A" w:rsidRPr="00F4036D" w:rsidRDefault="0002766A" w:rsidP="00513663">
      <w:r w:rsidRPr="00F4036D">
        <w:t xml:space="preserve">Students have user profiles containing information about them – </w:t>
      </w:r>
      <w:r w:rsidR="004A4A26" w:rsidRPr="00F4036D">
        <w:rPr>
          <w:b/>
        </w:rPr>
        <w:t>f</w:t>
      </w:r>
      <w:r w:rsidRPr="00F4036D">
        <w:rPr>
          <w:b/>
        </w:rPr>
        <w:t>irst</w:t>
      </w:r>
      <w:r w:rsidRPr="00F4036D">
        <w:t xml:space="preserve"> and </w:t>
      </w:r>
      <w:r w:rsidRPr="00F4036D">
        <w:rPr>
          <w:b/>
        </w:rPr>
        <w:t>last name</w:t>
      </w:r>
      <w:r w:rsidRPr="00F4036D">
        <w:t xml:space="preserve">, </w:t>
      </w:r>
      <w:r w:rsidRPr="00F4036D">
        <w:rPr>
          <w:b/>
        </w:rPr>
        <w:t>phone number</w:t>
      </w:r>
      <w:r w:rsidRPr="00F4036D">
        <w:t xml:space="preserve">, </w:t>
      </w:r>
      <w:r w:rsidRPr="00F4036D">
        <w:rPr>
          <w:b/>
        </w:rPr>
        <w:t>email</w:t>
      </w:r>
      <w:r w:rsidRPr="00F4036D">
        <w:t xml:space="preserve"> </w:t>
      </w:r>
      <w:r w:rsidRPr="00F4036D">
        <w:rPr>
          <w:b/>
        </w:rPr>
        <w:t>address</w:t>
      </w:r>
      <w:r w:rsidRPr="00F4036D">
        <w:t xml:space="preserve">, </w:t>
      </w:r>
      <w:r w:rsidRPr="00F4036D">
        <w:rPr>
          <w:b/>
        </w:rPr>
        <w:t>Telerik</w:t>
      </w:r>
      <w:r w:rsidR="006649DF" w:rsidRPr="00F4036D">
        <w:rPr>
          <w:b/>
        </w:rPr>
        <w:t xml:space="preserve"> Academy initiative</w:t>
      </w:r>
      <w:r w:rsidR="005F1556" w:rsidRPr="00F4036D">
        <w:rPr>
          <w:b/>
        </w:rPr>
        <w:t>s</w:t>
      </w:r>
      <w:r w:rsidR="006649DF" w:rsidRPr="00F4036D">
        <w:t xml:space="preserve"> and </w:t>
      </w:r>
      <w:r w:rsidR="006649DF" w:rsidRPr="00F4036D">
        <w:rPr>
          <w:b/>
        </w:rPr>
        <w:t>season</w:t>
      </w:r>
      <w:r w:rsidR="005F1556" w:rsidRPr="00F4036D">
        <w:rPr>
          <w:b/>
        </w:rPr>
        <w:t>s</w:t>
      </w:r>
      <w:r w:rsidR="006649DF" w:rsidRPr="00F4036D">
        <w:t xml:space="preserve">, </w:t>
      </w:r>
      <w:r w:rsidRPr="00F4036D">
        <w:t xml:space="preserve">a </w:t>
      </w:r>
      <w:r w:rsidRPr="00F4036D">
        <w:rPr>
          <w:b/>
        </w:rPr>
        <w:t>profile image</w:t>
      </w:r>
      <w:r w:rsidR="006649DF" w:rsidRPr="00F4036D">
        <w:t xml:space="preserve"> and </w:t>
      </w:r>
      <w:r w:rsidR="006649DF" w:rsidRPr="00F4036D">
        <w:rPr>
          <w:b/>
        </w:rPr>
        <w:t>links to their Facebook/Twitter/LinkedIn/Google+</w:t>
      </w:r>
      <w:r w:rsidR="006649DF" w:rsidRPr="00F4036D">
        <w:t xml:space="preserve"> profiles. </w:t>
      </w:r>
      <w:r w:rsidR="00AC6ED7" w:rsidRPr="00F4036D">
        <w:t>The p</w:t>
      </w:r>
      <w:r w:rsidR="00AC1E2C" w:rsidRPr="00F4036D">
        <w:t xml:space="preserve">hone number and </w:t>
      </w:r>
      <w:r w:rsidR="00B05B56" w:rsidRPr="00F4036D">
        <w:t xml:space="preserve">the </w:t>
      </w:r>
      <w:r w:rsidR="00AC1E2C" w:rsidRPr="00F4036D">
        <w:t>links to other profiles are optional. If a profile image is not provided, assign a default one</w:t>
      </w:r>
      <w:r w:rsidR="00CC4BED" w:rsidRPr="00F4036D">
        <w:t xml:space="preserve"> (use the </w:t>
      </w:r>
      <w:proofErr w:type="gramStart"/>
      <w:r w:rsidR="00CC4BED" w:rsidRPr="00F4036D">
        <w:t>ninja</w:t>
      </w:r>
      <w:r w:rsidR="00AC6ED7" w:rsidRPr="00F4036D">
        <w:t xml:space="preserve"> </w:t>
      </w:r>
      <w:r w:rsidR="00AC6ED7" w:rsidRPr="00F4036D">
        <w:sym w:font="Wingdings" w:char="F04A"/>
      </w:r>
      <w:proofErr w:type="gramEnd"/>
      <w:r w:rsidR="00AC6ED7" w:rsidRPr="00F4036D">
        <w:t xml:space="preserve"> </w:t>
      </w:r>
      <w:r w:rsidR="00CC4BED" w:rsidRPr="00F4036D">
        <w:t>)</w:t>
      </w:r>
      <w:r w:rsidR="006649DF" w:rsidRPr="00F4036D">
        <w:t>.</w:t>
      </w:r>
    </w:p>
    <w:p w:rsidR="005F1556" w:rsidRPr="00F4036D" w:rsidRDefault="006649DF" w:rsidP="00513663">
      <w:r w:rsidRPr="00F4036D">
        <w:t xml:space="preserve">Events can be created </w:t>
      </w:r>
      <w:r w:rsidR="00A57ACD" w:rsidRPr="00F4036D">
        <w:t xml:space="preserve">only </w:t>
      </w:r>
      <w:r w:rsidRPr="00F4036D">
        <w:t>by registered user</w:t>
      </w:r>
      <w:r w:rsidR="00A57ACD" w:rsidRPr="00F4036D">
        <w:t>s</w:t>
      </w:r>
      <w:r w:rsidRPr="00F4036D">
        <w:t xml:space="preserve">. When an event is created, its creator provides a </w:t>
      </w:r>
      <w:r w:rsidRPr="00F4036D">
        <w:rPr>
          <w:b/>
        </w:rPr>
        <w:t>title</w:t>
      </w:r>
      <w:r w:rsidRPr="00F4036D">
        <w:t xml:space="preserve">, </w:t>
      </w:r>
      <w:r w:rsidRPr="00F4036D">
        <w:rPr>
          <w:b/>
        </w:rPr>
        <w:t>a brief description</w:t>
      </w:r>
      <w:r w:rsidRPr="00F4036D">
        <w:t xml:space="preserve">, </w:t>
      </w:r>
      <w:r w:rsidRPr="00F4036D">
        <w:rPr>
          <w:b/>
        </w:rPr>
        <w:t>location</w:t>
      </w:r>
      <w:r w:rsidR="00B05B56" w:rsidRPr="00F4036D">
        <w:t xml:space="preserve">, </w:t>
      </w:r>
      <w:r w:rsidRPr="00F4036D">
        <w:rPr>
          <w:b/>
        </w:rPr>
        <w:t>category</w:t>
      </w:r>
      <w:r w:rsidR="00982584" w:rsidRPr="00F4036D">
        <w:t xml:space="preserve"> and the </w:t>
      </w:r>
      <w:r w:rsidR="00B05B56" w:rsidRPr="00F4036D">
        <w:t xml:space="preserve">creator's name and phone number </w:t>
      </w:r>
      <w:r w:rsidR="00982584" w:rsidRPr="00F4036D">
        <w:t xml:space="preserve">are filled automatically </w:t>
      </w:r>
      <w:r w:rsidR="00B05B56" w:rsidRPr="00F4036D">
        <w:t>(if the creator has not provided a phone number, s/he cannot create an event)</w:t>
      </w:r>
      <w:r w:rsidRPr="00F4036D">
        <w:t xml:space="preserve">. Categories can be </w:t>
      </w:r>
      <w:r w:rsidR="001D1B98" w:rsidRPr="00F4036D">
        <w:t>"Academy initiative", "Free time", etc…</w:t>
      </w:r>
      <w:r w:rsidR="00982584" w:rsidRPr="00F4036D">
        <w:t xml:space="preserve"> The location is defined using </w:t>
      </w:r>
      <w:r w:rsidR="001D1B98" w:rsidRPr="00F4036D">
        <w:t>coordinates in the format (Latitude, Longitude)</w:t>
      </w:r>
      <w:r w:rsidR="005F1556" w:rsidRPr="00F4036D">
        <w:t xml:space="preserve">. </w:t>
      </w:r>
    </w:p>
    <w:p w:rsidR="004A4A26" w:rsidRPr="00F4036D" w:rsidRDefault="005F1556" w:rsidP="00513663">
      <w:r w:rsidRPr="00F4036D">
        <w:t>Events can be either public, initiative-based or initiative-and-season-based:</w:t>
      </w:r>
    </w:p>
    <w:p w:rsidR="005F1556" w:rsidRPr="00F4036D" w:rsidRDefault="005F1556" w:rsidP="005F1556">
      <w:pPr>
        <w:pStyle w:val="ListParagraph"/>
        <w:numPr>
          <w:ilvl w:val="0"/>
          <w:numId w:val="20"/>
        </w:numPr>
      </w:pPr>
      <w:r w:rsidRPr="00F4036D">
        <w:t>Public</w:t>
      </w:r>
      <w:r w:rsidR="00982584" w:rsidRPr="00F4036D">
        <w:t xml:space="preserve"> events can be joined by any registered user</w:t>
      </w:r>
    </w:p>
    <w:p w:rsidR="0002766A" w:rsidRPr="00F4036D" w:rsidRDefault="005F1556" w:rsidP="00761930">
      <w:pPr>
        <w:pStyle w:val="ListParagraph"/>
        <w:numPr>
          <w:ilvl w:val="0"/>
          <w:numId w:val="20"/>
        </w:numPr>
      </w:pPr>
      <w:r w:rsidRPr="00F4036D">
        <w:t xml:space="preserve">Initiative-based </w:t>
      </w:r>
      <w:r w:rsidR="002C6244" w:rsidRPr="00F4036D">
        <w:t xml:space="preserve">events can be joined only by </w:t>
      </w:r>
      <w:r w:rsidR="006E3E48" w:rsidRPr="00F4036D">
        <w:t>those</w:t>
      </w:r>
      <w:r w:rsidR="002F511A" w:rsidRPr="00F4036D">
        <w:t xml:space="preserve"> that </w:t>
      </w:r>
      <w:r w:rsidR="002E5A35" w:rsidRPr="00F4036D">
        <w:t>are/</w:t>
      </w:r>
      <w:r w:rsidR="002F511A" w:rsidRPr="00F4036D">
        <w:t>were</w:t>
      </w:r>
      <w:r w:rsidR="007D1274" w:rsidRPr="00F4036D">
        <w:t xml:space="preserve"> in the initiative (no matter the season)</w:t>
      </w:r>
    </w:p>
    <w:p w:rsidR="005F1556" w:rsidRPr="00F4036D" w:rsidRDefault="005F1556" w:rsidP="005F1556">
      <w:pPr>
        <w:pStyle w:val="ListParagraph"/>
        <w:numPr>
          <w:ilvl w:val="1"/>
          <w:numId w:val="20"/>
        </w:numPr>
      </w:pPr>
      <w:r w:rsidRPr="00F4036D">
        <w:t>For example</w:t>
      </w:r>
      <w:r w:rsidR="00AC6ED7" w:rsidRPr="00F4036D">
        <w:t xml:space="preserve"> an event marked as initiative-based "Software Academy” </w:t>
      </w:r>
      <w:r w:rsidRPr="00F4036D">
        <w:t xml:space="preserve">can be joined </w:t>
      </w:r>
      <w:r w:rsidR="00AC6ED7" w:rsidRPr="00F4036D">
        <w:t xml:space="preserve">only </w:t>
      </w:r>
      <w:r w:rsidR="00D85EAA" w:rsidRPr="00F4036D">
        <w:t xml:space="preserve">by </w:t>
      </w:r>
      <w:r w:rsidRPr="00F4036D">
        <w:t>student</w:t>
      </w:r>
      <w:r w:rsidR="00D85EAA" w:rsidRPr="00F4036D">
        <w:t>s</w:t>
      </w:r>
      <w:r w:rsidRPr="00F4036D">
        <w:t xml:space="preserve"> that </w:t>
      </w:r>
      <w:r w:rsidR="00407949" w:rsidRPr="00F4036D">
        <w:t>are/</w:t>
      </w:r>
      <w:r w:rsidRPr="00F4036D">
        <w:t>w</w:t>
      </w:r>
      <w:r w:rsidR="004A7683" w:rsidRPr="00F4036D">
        <w:t>e</w:t>
      </w:r>
      <w:r w:rsidR="00D85EAA" w:rsidRPr="00F4036D">
        <w:t>re</w:t>
      </w:r>
      <w:r w:rsidRPr="00F4036D">
        <w:t xml:space="preserve"> in </w:t>
      </w:r>
      <w:r w:rsidR="00AC6ED7" w:rsidRPr="00F4036D">
        <w:t xml:space="preserve">the </w:t>
      </w:r>
      <w:r w:rsidRPr="00F4036D">
        <w:rPr>
          <w:b/>
        </w:rPr>
        <w:t>Software Academy</w:t>
      </w:r>
      <w:r w:rsidR="00AC6ED7" w:rsidRPr="00F4036D">
        <w:rPr>
          <w:b/>
        </w:rPr>
        <w:t xml:space="preserve"> in</w:t>
      </w:r>
      <w:r w:rsidR="00B865A6" w:rsidRPr="00F4036D">
        <w:rPr>
          <w:b/>
        </w:rPr>
        <w:t>i</w:t>
      </w:r>
      <w:r w:rsidR="00AC6ED7" w:rsidRPr="00F4036D">
        <w:rPr>
          <w:b/>
        </w:rPr>
        <w:t>tiative</w:t>
      </w:r>
      <w:r w:rsidR="00AC6ED7" w:rsidRPr="00F4036D">
        <w:t xml:space="preserve">, yet in any of the </w:t>
      </w:r>
      <w:r w:rsidRPr="00F4036D">
        <w:t>seasons</w:t>
      </w:r>
    </w:p>
    <w:p w:rsidR="00D85EAA" w:rsidRPr="00F4036D" w:rsidRDefault="00D85EAA" w:rsidP="005F1556">
      <w:pPr>
        <w:pStyle w:val="ListParagraph"/>
        <w:numPr>
          <w:ilvl w:val="1"/>
          <w:numId w:val="20"/>
        </w:numPr>
      </w:pPr>
      <w:r w:rsidRPr="00F4036D">
        <w:t>Student can create such an event, only if s/he also fulfills the criteria</w:t>
      </w:r>
    </w:p>
    <w:p w:rsidR="005F1556" w:rsidRPr="00F4036D" w:rsidRDefault="005F1556" w:rsidP="005F1556">
      <w:pPr>
        <w:pStyle w:val="ListParagraph"/>
        <w:numPr>
          <w:ilvl w:val="0"/>
          <w:numId w:val="20"/>
        </w:numPr>
      </w:pPr>
      <w:r w:rsidRPr="00F4036D">
        <w:t xml:space="preserve">Initiative-and-season-based </w:t>
      </w:r>
      <w:r w:rsidR="000B6052" w:rsidRPr="00F4036D">
        <w:t>events can be joined only</w:t>
      </w:r>
      <w:r w:rsidRPr="00F4036D">
        <w:t xml:space="preserve"> </w:t>
      </w:r>
      <w:r w:rsidR="000B6052" w:rsidRPr="00F4036D">
        <w:t xml:space="preserve">by </w:t>
      </w:r>
      <w:r w:rsidRPr="00F4036D">
        <w:t>students from the concrete initiative and season can join the event</w:t>
      </w:r>
    </w:p>
    <w:p w:rsidR="00D85EAA" w:rsidRPr="00F4036D" w:rsidRDefault="00D85EAA" w:rsidP="00817EF6">
      <w:pPr>
        <w:pStyle w:val="ListParagraph"/>
        <w:numPr>
          <w:ilvl w:val="1"/>
          <w:numId w:val="20"/>
        </w:numPr>
      </w:pPr>
      <w:r w:rsidRPr="00F4036D">
        <w:t xml:space="preserve">For example </w:t>
      </w:r>
      <w:r w:rsidR="000B6052" w:rsidRPr="00F4036D">
        <w:t xml:space="preserve">an event for the initiative "Software Academy" and season "started 2013" can be joined only by students are/were in the </w:t>
      </w:r>
      <w:r w:rsidR="000B6052" w:rsidRPr="00F4036D">
        <w:rPr>
          <w:b/>
        </w:rPr>
        <w:t>initiative Software Academy</w:t>
      </w:r>
      <w:r w:rsidR="000B6052" w:rsidRPr="00F4036D">
        <w:t xml:space="preserve"> and </w:t>
      </w:r>
      <w:r w:rsidR="000B6052" w:rsidRPr="00F4036D">
        <w:rPr>
          <w:b/>
        </w:rPr>
        <w:t>season 2013</w:t>
      </w:r>
    </w:p>
    <w:p w:rsidR="00D85EAA" w:rsidRPr="00F4036D" w:rsidRDefault="00D85EAA" w:rsidP="004618BB">
      <w:pPr>
        <w:pStyle w:val="ListParagraph"/>
        <w:numPr>
          <w:ilvl w:val="1"/>
          <w:numId w:val="20"/>
        </w:numPr>
      </w:pPr>
      <w:r w:rsidRPr="00F4036D">
        <w:t>Student can create such an event, only if s/he also fulfills the criteria</w:t>
      </w:r>
    </w:p>
    <w:p w:rsidR="005F1556" w:rsidRPr="00F4036D" w:rsidRDefault="00D85EAA" w:rsidP="005F1556">
      <w:r w:rsidRPr="00F4036D">
        <w:t>When the event is created, it is vis</w:t>
      </w:r>
      <w:r w:rsidR="0009697F" w:rsidRPr="00F4036D">
        <w:t>ible to the corresponding group and</w:t>
      </w:r>
      <w:r w:rsidR="00B05B56" w:rsidRPr="00F4036D">
        <w:t xml:space="preserve"> </w:t>
      </w:r>
      <w:r w:rsidR="0009697F" w:rsidRPr="00F4036D">
        <w:t>e</w:t>
      </w:r>
      <w:r w:rsidR="00B05B56" w:rsidRPr="00F4036D">
        <w:t>ach student, that fits the criteria, can join the event.</w:t>
      </w:r>
    </w:p>
    <w:p w:rsidR="005F1556" w:rsidRPr="00F4036D" w:rsidRDefault="00E921D7" w:rsidP="005F1556">
      <w:pPr>
        <w:tabs>
          <w:tab w:val="left" w:pos="4170"/>
        </w:tabs>
      </w:pPr>
      <w:r w:rsidRPr="00F4036D">
        <w:t>An event is active only</w:t>
      </w:r>
      <w:r w:rsidR="00B05B56" w:rsidRPr="00F4036D">
        <w:t xml:space="preserve"> if one of the following conditions are met:</w:t>
      </w:r>
    </w:p>
    <w:p w:rsidR="00B05B56" w:rsidRPr="00F4036D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</w:pPr>
      <w:r w:rsidRPr="00F4036D">
        <w:t>The event is not deleted</w:t>
      </w:r>
    </w:p>
    <w:p w:rsidR="00B05B56" w:rsidRPr="00F4036D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</w:pPr>
      <w:r w:rsidRPr="00F4036D">
        <w:t>The current date is before the date of the event</w:t>
      </w:r>
    </w:p>
    <w:p w:rsidR="00B964D9" w:rsidRPr="00F4036D" w:rsidRDefault="00B964D9" w:rsidP="00B964D9">
      <w:pPr>
        <w:tabs>
          <w:tab w:val="left" w:pos="4170"/>
        </w:tabs>
      </w:pPr>
      <w:r w:rsidRPr="00F4036D">
        <w:t>When the event is past (i.e. its date has expired) the joined in the event students can evaluate it based on the criteria:</w:t>
      </w:r>
    </w:p>
    <w:p w:rsidR="00B964D9" w:rsidRPr="00F4036D" w:rsidRDefault="00B964D9" w:rsidP="00B964D9">
      <w:pPr>
        <w:pStyle w:val="ListParagraph"/>
        <w:numPr>
          <w:ilvl w:val="0"/>
          <w:numId w:val="22"/>
        </w:numPr>
        <w:tabs>
          <w:tab w:val="left" w:pos="4170"/>
        </w:tabs>
        <w:jc w:val="left"/>
      </w:pPr>
      <w:r w:rsidRPr="00F4036D">
        <w:t>Organization</w:t>
      </w:r>
      <w:r w:rsidR="006D19DA" w:rsidRPr="00F4036D">
        <w:t xml:space="preserve"> (up to 5 points)</w:t>
      </w:r>
    </w:p>
    <w:p w:rsidR="00E921D7" w:rsidRPr="00F4036D" w:rsidRDefault="0022746D" w:rsidP="00301F66">
      <w:pPr>
        <w:pStyle w:val="ListParagraph"/>
        <w:numPr>
          <w:ilvl w:val="0"/>
          <w:numId w:val="22"/>
        </w:numPr>
        <w:tabs>
          <w:tab w:val="left" w:pos="4170"/>
        </w:tabs>
        <w:jc w:val="left"/>
      </w:pPr>
      <w:r w:rsidRPr="00F4036D">
        <w:t>Venue</w:t>
      </w:r>
      <w:r w:rsidR="006D19DA" w:rsidRPr="00F4036D">
        <w:t xml:space="preserve"> (up to 5 points)</w:t>
      </w:r>
    </w:p>
    <w:p w:rsidR="00E921D7" w:rsidRPr="00F4036D" w:rsidRDefault="00E921D7" w:rsidP="00E921D7">
      <w:pPr>
        <w:tabs>
          <w:tab w:val="left" w:pos="4170"/>
        </w:tabs>
        <w:jc w:val="left"/>
      </w:pPr>
      <w:r w:rsidRPr="00F4036D">
        <w:t>The creator of the event immediately receives point</w:t>
      </w:r>
      <w:r w:rsidR="00D6461E" w:rsidRPr="00F4036D">
        <w:t>s, based on the evaluation.</w:t>
      </w:r>
      <w:r w:rsidR="001606AF" w:rsidRPr="00F4036D">
        <w:t xml:space="preserve"> </w:t>
      </w:r>
    </w:p>
    <w:p w:rsidR="00513663" w:rsidRPr="00F4036D" w:rsidRDefault="00513663" w:rsidP="00513663">
      <w:r w:rsidRPr="00F4036D">
        <w:t xml:space="preserve">The system should be implemented as </w:t>
      </w:r>
      <w:r w:rsidR="001D1105" w:rsidRPr="00F4036D">
        <w:t xml:space="preserve">a </w:t>
      </w:r>
      <w:r w:rsidR="00106840" w:rsidRPr="00F4036D">
        <w:t>server</w:t>
      </w:r>
      <w:r w:rsidR="00094444" w:rsidRPr="00F4036D">
        <w:t>-side w</w:t>
      </w:r>
      <w:r w:rsidRPr="00F4036D">
        <w:t xml:space="preserve">eb application in </w:t>
      </w:r>
      <w:r w:rsidR="00401D8F" w:rsidRPr="00F4036D">
        <w:t>Node</w:t>
      </w:r>
      <w:r w:rsidR="00F4036D">
        <w:t>.js</w:t>
      </w:r>
      <w:r w:rsidR="00401D8F" w:rsidRPr="00F4036D">
        <w:t xml:space="preserve"> using Jade view engine</w:t>
      </w:r>
      <w:r w:rsidRPr="00F4036D">
        <w:t>.</w:t>
      </w:r>
    </w:p>
    <w:p w:rsidR="0036527F" w:rsidRPr="00F4036D" w:rsidRDefault="0036527F" w:rsidP="007E0E69">
      <w:pPr>
        <w:pStyle w:val="Heading3"/>
        <w:spacing w:before="240"/>
        <w:ind w:left="357" w:hanging="357"/>
      </w:pPr>
      <w:r w:rsidRPr="00F4036D">
        <w:t xml:space="preserve">Data </w:t>
      </w:r>
      <w:r w:rsidR="00956F97" w:rsidRPr="00F4036D">
        <w:t>Layer</w:t>
      </w:r>
      <w:r w:rsidR="00502ACE" w:rsidRPr="00F4036D">
        <w:t xml:space="preserve"> (2</w:t>
      </w:r>
      <w:r w:rsidR="00DD1F6C" w:rsidRPr="00F4036D">
        <w:t>1</w:t>
      </w:r>
      <w:r w:rsidR="00F50B7F" w:rsidRPr="00F4036D">
        <w:t xml:space="preserve"> points)</w:t>
      </w:r>
    </w:p>
    <w:p w:rsidR="00340E83" w:rsidRPr="00F4036D" w:rsidRDefault="00340E83" w:rsidP="004E0AFA">
      <w:pPr>
        <w:pStyle w:val="ListParagraph"/>
        <w:numPr>
          <w:ilvl w:val="0"/>
          <w:numId w:val="19"/>
        </w:numPr>
      </w:pPr>
      <w:r w:rsidRPr="00F4036D">
        <w:t xml:space="preserve">Use </w:t>
      </w:r>
      <w:r w:rsidR="00290830" w:rsidRPr="00F4036D">
        <w:rPr>
          <w:b/>
        </w:rPr>
        <w:t>Mongoose</w:t>
      </w:r>
      <w:r w:rsidRPr="00F4036D">
        <w:t xml:space="preserve"> as O</w:t>
      </w:r>
      <w:r w:rsidR="00E921D7" w:rsidRPr="00F4036D">
        <w:t>D</w:t>
      </w:r>
      <w:r w:rsidRPr="00F4036D">
        <w:t xml:space="preserve">M engine and </w:t>
      </w:r>
      <w:r w:rsidR="000C266D" w:rsidRPr="00F4036D">
        <w:rPr>
          <w:b/>
        </w:rPr>
        <w:t>MongoDB</w:t>
      </w:r>
      <w:r w:rsidRPr="00F4036D">
        <w:t xml:space="preserve"> as database storage engine.</w:t>
      </w:r>
    </w:p>
    <w:p w:rsidR="00BC2953" w:rsidRPr="00F4036D" w:rsidRDefault="00BC2953" w:rsidP="00BC2953">
      <w:pPr>
        <w:jc w:val="right"/>
      </w:pPr>
      <w:r w:rsidRPr="003508E5">
        <w:rPr>
          <w:highlight w:val="green"/>
        </w:rPr>
        <w:t>2 points</w:t>
      </w:r>
    </w:p>
    <w:p w:rsidR="00BC2953" w:rsidRPr="00F4036D" w:rsidRDefault="007C30A4" w:rsidP="004E0AFA">
      <w:pPr>
        <w:pStyle w:val="ListParagraph"/>
        <w:numPr>
          <w:ilvl w:val="0"/>
          <w:numId w:val="19"/>
        </w:numPr>
      </w:pPr>
      <w:r w:rsidRPr="00F4036D">
        <w:rPr>
          <w:b/>
        </w:rPr>
        <w:lastRenderedPageBreak/>
        <w:t>Data layer abstraction</w:t>
      </w:r>
      <w:r w:rsidR="00BC2953" w:rsidRPr="00F4036D">
        <w:rPr>
          <w:b/>
        </w:rPr>
        <w:t xml:space="preserve"> </w:t>
      </w:r>
      <w:r w:rsidR="00BC2953" w:rsidRPr="00F4036D">
        <w:t xml:space="preserve">– the data layer </w:t>
      </w:r>
      <w:r w:rsidR="00A50B94" w:rsidRPr="00F4036D">
        <w:t>should be</w:t>
      </w:r>
      <w:r w:rsidR="00BC2953" w:rsidRPr="00F4036D">
        <w:t xml:space="preserve"> implemented</w:t>
      </w:r>
      <w:r w:rsidR="007E5D9F" w:rsidRPr="00F4036D">
        <w:t xml:space="preserve"> as an abstract module</w:t>
      </w:r>
      <w:r w:rsidR="00BC2953" w:rsidRPr="00F4036D">
        <w:t>.</w:t>
      </w:r>
    </w:p>
    <w:p w:rsidR="00BC2953" w:rsidRPr="00F4036D" w:rsidRDefault="00BC2953" w:rsidP="00BC2953">
      <w:pPr>
        <w:pStyle w:val="Score"/>
        <w:spacing w:before="120"/>
        <w:ind w:left="720"/>
      </w:pPr>
      <w:r w:rsidRPr="003508E5">
        <w:rPr>
          <w:highlight w:val="green"/>
        </w:rPr>
        <w:t xml:space="preserve">7 </w:t>
      </w:r>
      <w:r w:rsidR="0086524D" w:rsidRPr="003508E5">
        <w:rPr>
          <w:highlight w:val="green"/>
        </w:rPr>
        <w:t>points</w:t>
      </w:r>
    </w:p>
    <w:p w:rsidR="000F0BB8" w:rsidRPr="00F4036D" w:rsidRDefault="0036527F" w:rsidP="004E0AFA">
      <w:r w:rsidRPr="00F4036D">
        <w:t xml:space="preserve">Design a simple </w:t>
      </w:r>
      <w:r w:rsidR="00956F97" w:rsidRPr="00F4036D">
        <w:t xml:space="preserve">data layer </w:t>
      </w:r>
      <w:r w:rsidRPr="00F4036D">
        <w:t xml:space="preserve">to hold </w:t>
      </w:r>
      <w:r w:rsidR="00316255" w:rsidRPr="00F4036D">
        <w:rPr>
          <w:b/>
        </w:rPr>
        <w:t xml:space="preserve">users </w:t>
      </w:r>
      <w:r w:rsidR="00316255" w:rsidRPr="00F4036D">
        <w:t>and</w:t>
      </w:r>
      <w:r w:rsidR="00316255" w:rsidRPr="00F4036D">
        <w:rPr>
          <w:b/>
        </w:rPr>
        <w:t xml:space="preserve"> </w:t>
      </w:r>
      <w:r w:rsidR="0022746D" w:rsidRPr="00F4036D">
        <w:rPr>
          <w:b/>
        </w:rPr>
        <w:t>events</w:t>
      </w:r>
      <w:r w:rsidR="000F0BB8" w:rsidRPr="00F4036D">
        <w:t>.</w:t>
      </w:r>
    </w:p>
    <w:p w:rsidR="002E302D" w:rsidRPr="00F4036D" w:rsidRDefault="0036527F" w:rsidP="004E0AFA">
      <w:pPr>
        <w:pStyle w:val="ListParagraph"/>
        <w:numPr>
          <w:ilvl w:val="0"/>
          <w:numId w:val="19"/>
        </w:numPr>
      </w:pPr>
      <w:bookmarkStart w:id="0" w:name="OLE_LINK1"/>
      <w:bookmarkStart w:id="1" w:name="OLE_LINK2"/>
      <w:r w:rsidRPr="00F4036D">
        <w:t xml:space="preserve">Each </w:t>
      </w:r>
      <w:r w:rsidRPr="00F4036D">
        <w:rPr>
          <w:b/>
        </w:rPr>
        <w:t>user</w:t>
      </w:r>
      <w:r w:rsidRPr="00F4036D">
        <w:t xml:space="preserve"> has </w:t>
      </w:r>
      <w:r w:rsidRPr="00F4036D">
        <w:rPr>
          <w:b/>
        </w:rPr>
        <w:t>username</w:t>
      </w:r>
      <w:r w:rsidR="00366A90" w:rsidRPr="00F4036D">
        <w:t xml:space="preserve">, </w:t>
      </w:r>
      <w:r w:rsidR="005B3F31" w:rsidRPr="00F4036D">
        <w:rPr>
          <w:b/>
        </w:rPr>
        <w:t>password</w:t>
      </w:r>
      <w:r w:rsidR="00A13C73" w:rsidRPr="00F4036D">
        <w:t xml:space="preserve">, </w:t>
      </w:r>
      <w:r w:rsidR="0022746D" w:rsidRPr="00F4036D">
        <w:rPr>
          <w:b/>
        </w:rPr>
        <w:t>event points</w:t>
      </w:r>
      <w:r w:rsidR="00FC4ECA" w:rsidRPr="00F4036D">
        <w:rPr>
          <w:b/>
        </w:rPr>
        <w:t xml:space="preserve"> </w:t>
      </w:r>
      <w:r w:rsidR="00FC4ECA" w:rsidRPr="00F4036D">
        <w:t>(</w:t>
      </w:r>
      <w:r w:rsidR="0022746D" w:rsidRPr="00F4036D">
        <w:t xml:space="preserve">Organization and </w:t>
      </w:r>
      <w:r w:rsidR="00A13C73" w:rsidRPr="00F4036D">
        <w:t>Venue points</w:t>
      </w:r>
      <w:r w:rsidR="00FC4ECA" w:rsidRPr="00F4036D">
        <w:t>)</w:t>
      </w:r>
      <w:r w:rsidR="00A13C73" w:rsidRPr="00F4036D">
        <w:t xml:space="preserve">, </w:t>
      </w:r>
      <w:r w:rsidR="00A13C73" w:rsidRPr="00F4036D">
        <w:rPr>
          <w:b/>
        </w:rPr>
        <w:t>first</w:t>
      </w:r>
      <w:r w:rsidR="00A13C73" w:rsidRPr="00F4036D">
        <w:t xml:space="preserve"> and </w:t>
      </w:r>
      <w:r w:rsidR="00A13C73" w:rsidRPr="00F4036D">
        <w:rPr>
          <w:b/>
        </w:rPr>
        <w:t>last</w:t>
      </w:r>
      <w:r w:rsidR="00A13C73" w:rsidRPr="00F4036D">
        <w:t xml:space="preserve"> </w:t>
      </w:r>
      <w:r w:rsidR="00A13C73" w:rsidRPr="00F4036D">
        <w:rPr>
          <w:b/>
        </w:rPr>
        <w:t>names</w:t>
      </w:r>
      <w:r w:rsidR="00A13C73" w:rsidRPr="00F4036D">
        <w:t xml:space="preserve">, </w:t>
      </w:r>
      <w:r w:rsidR="00A13C73" w:rsidRPr="00F4036D">
        <w:rPr>
          <w:b/>
        </w:rPr>
        <w:t>phone</w:t>
      </w:r>
      <w:r w:rsidR="00A13C73" w:rsidRPr="00F4036D">
        <w:t xml:space="preserve"> </w:t>
      </w:r>
      <w:r w:rsidR="00A13C73" w:rsidRPr="00F4036D">
        <w:rPr>
          <w:b/>
        </w:rPr>
        <w:t>number</w:t>
      </w:r>
      <w:r w:rsidR="00A13C73" w:rsidRPr="00F4036D">
        <w:t xml:space="preserve">, </w:t>
      </w:r>
      <w:r w:rsidR="00A13C73" w:rsidRPr="00F4036D">
        <w:rPr>
          <w:b/>
        </w:rPr>
        <w:t>email</w:t>
      </w:r>
      <w:r w:rsidR="00A13C73" w:rsidRPr="00F4036D">
        <w:t xml:space="preserve"> </w:t>
      </w:r>
      <w:r w:rsidR="00A13C73" w:rsidRPr="00F4036D">
        <w:rPr>
          <w:b/>
        </w:rPr>
        <w:t>address</w:t>
      </w:r>
      <w:r w:rsidR="00A13C73" w:rsidRPr="00F4036D">
        <w:t xml:space="preserve">, </w:t>
      </w:r>
      <w:r w:rsidR="00A13C73" w:rsidRPr="00F4036D">
        <w:rPr>
          <w:b/>
        </w:rPr>
        <w:t>Telerik Academy initiatives</w:t>
      </w:r>
      <w:r w:rsidR="00A13C73" w:rsidRPr="00F4036D">
        <w:t xml:space="preserve"> and </w:t>
      </w:r>
      <w:r w:rsidR="00A13C73" w:rsidRPr="00F4036D">
        <w:rPr>
          <w:b/>
        </w:rPr>
        <w:t>seasons</w:t>
      </w:r>
      <w:r w:rsidR="00A13C73" w:rsidRPr="00F4036D">
        <w:t xml:space="preserve">, </w:t>
      </w:r>
      <w:r w:rsidR="00A13C73" w:rsidRPr="00F4036D">
        <w:rPr>
          <w:b/>
        </w:rPr>
        <w:t>a profile image</w:t>
      </w:r>
      <w:r w:rsidR="00A13C73" w:rsidRPr="00F4036D">
        <w:t xml:space="preserve"> and links to their Facebook/Twitter/LinkedIn/Google+ profiles</w:t>
      </w:r>
      <w:r w:rsidRPr="00F4036D">
        <w:t xml:space="preserve">. </w:t>
      </w:r>
    </w:p>
    <w:p w:rsidR="00C1786D" w:rsidRPr="00F4036D" w:rsidRDefault="009B767D" w:rsidP="002E302D">
      <w:pPr>
        <w:pStyle w:val="ListParagraph"/>
        <w:numPr>
          <w:ilvl w:val="1"/>
          <w:numId w:val="19"/>
        </w:numPr>
      </w:pPr>
      <w:r w:rsidRPr="00F4036D">
        <w:t xml:space="preserve">The password should be stored in the DB </w:t>
      </w:r>
      <w:r w:rsidR="000F07FD" w:rsidRPr="00F4036D">
        <w:t>encrypted</w:t>
      </w:r>
      <w:r w:rsidRPr="00F4036D">
        <w:t xml:space="preserve"> (not as </w:t>
      </w:r>
      <w:r w:rsidR="00F039D7" w:rsidRPr="00F4036D">
        <w:t>plain</w:t>
      </w:r>
      <w:r w:rsidRPr="00F4036D">
        <w:t xml:space="preserve"> text)</w:t>
      </w:r>
      <w:bookmarkEnd w:id="0"/>
      <w:bookmarkEnd w:id="1"/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Facebook/Twitter/LinkedIn/Google+ profiles are optional</w:t>
      </w:r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The phone number is optional</w:t>
      </w:r>
    </w:p>
    <w:p w:rsidR="00133411" w:rsidRPr="00F4036D" w:rsidRDefault="00133411" w:rsidP="002E302D">
      <w:pPr>
        <w:pStyle w:val="ListParagraph"/>
        <w:numPr>
          <w:ilvl w:val="1"/>
          <w:numId w:val="19"/>
        </w:numPr>
      </w:pPr>
      <w:r w:rsidRPr="00F4036D">
        <w:t>A student can be part of many initiatives and in different season</w:t>
      </w:r>
    </w:p>
    <w:p w:rsidR="00820CED" w:rsidRPr="00F4036D" w:rsidRDefault="00820CED" w:rsidP="00820CED">
      <w:pPr>
        <w:pStyle w:val="ListParagraph"/>
        <w:numPr>
          <w:ilvl w:val="2"/>
          <w:numId w:val="19"/>
        </w:numPr>
      </w:pPr>
      <w:r w:rsidRPr="00F4036D">
        <w:t xml:space="preserve">i.e. Peter Petrov can be part of School Academy </w:t>
      </w:r>
      <w:r w:rsidR="000B6052" w:rsidRPr="00F4036D">
        <w:t>S</w:t>
      </w:r>
      <w:r w:rsidRPr="00F4036D">
        <w:t xml:space="preserve">eason </w:t>
      </w:r>
      <w:r w:rsidR="000B6052" w:rsidRPr="00F4036D">
        <w:t xml:space="preserve">2011m School Academy Season </w:t>
      </w:r>
      <w:r w:rsidRPr="00F4036D">
        <w:t>2012 and Software Academy Season 2013</w:t>
      </w:r>
    </w:p>
    <w:p w:rsidR="00C1786D" w:rsidRPr="00F4036D" w:rsidRDefault="00F6694C" w:rsidP="00C1786D">
      <w:pPr>
        <w:jc w:val="right"/>
      </w:pPr>
      <w:r w:rsidRPr="003508E5">
        <w:rPr>
          <w:highlight w:val="green"/>
        </w:rPr>
        <w:t>3</w:t>
      </w:r>
      <w:r w:rsidR="00C1786D" w:rsidRPr="003508E5">
        <w:rPr>
          <w:highlight w:val="green"/>
        </w:rPr>
        <w:t xml:space="preserve"> point</w:t>
      </w:r>
    </w:p>
    <w:p w:rsidR="00613AAD" w:rsidRPr="00F4036D" w:rsidRDefault="00613AAD" w:rsidP="00290681">
      <w:pPr>
        <w:pStyle w:val="ListParagraph"/>
        <w:numPr>
          <w:ilvl w:val="1"/>
          <w:numId w:val="19"/>
        </w:numPr>
        <w:jc w:val="left"/>
      </w:pPr>
      <w:r w:rsidRPr="00F4036D">
        <w:t xml:space="preserve">Use the </w:t>
      </w:r>
      <w:bookmarkStart w:id="2" w:name="OLE_LINK4"/>
      <w:bookmarkStart w:id="3" w:name="OLE_LINK5"/>
      <w:r w:rsidR="00396AD8" w:rsidRPr="00F4036D">
        <w:rPr>
          <w:b/>
        </w:rPr>
        <w:t>Passport</w:t>
      </w:r>
      <w:r w:rsidRPr="00F4036D">
        <w:t xml:space="preserve"> system to keep the users </w:t>
      </w:r>
      <w:bookmarkEnd w:id="2"/>
      <w:bookmarkEnd w:id="3"/>
      <w:r w:rsidRPr="00F4036D">
        <w:t>and their encrypted passwords.</w:t>
      </w:r>
    </w:p>
    <w:p w:rsidR="00613AAD" w:rsidRPr="00F4036D" w:rsidRDefault="004F390E" w:rsidP="00613AAD">
      <w:pPr>
        <w:jc w:val="right"/>
      </w:pPr>
      <w:r w:rsidRPr="003508E5">
        <w:rPr>
          <w:highlight w:val="green"/>
        </w:rPr>
        <w:t>2</w:t>
      </w:r>
      <w:r w:rsidR="00613AAD" w:rsidRPr="003508E5">
        <w:rPr>
          <w:highlight w:val="green"/>
        </w:rPr>
        <w:t xml:space="preserve"> point</w:t>
      </w:r>
    </w:p>
    <w:p w:rsidR="00BC62FC" w:rsidRPr="00F4036D" w:rsidRDefault="002E302D" w:rsidP="004E0AFA">
      <w:pPr>
        <w:pStyle w:val="ListParagraph"/>
        <w:numPr>
          <w:ilvl w:val="0"/>
          <w:numId w:val="19"/>
        </w:numPr>
      </w:pPr>
      <w:r w:rsidRPr="00F4036D">
        <w:t xml:space="preserve">Each </w:t>
      </w:r>
      <w:r w:rsidRPr="00F4036D">
        <w:rPr>
          <w:b/>
        </w:rPr>
        <w:t>event</w:t>
      </w:r>
      <w:r w:rsidRPr="00F4036D">
        <w:t xml:space="preserve"> has a </w:t>
      </w:r>
      <w:r w:rsidRPr="00F4036D">
        <w:rPr>
          <w:b/>
        </w:rPr>
        <w:t>title</w:t>
      </w:r>
      <w:r w:rsidRPr="00F4036D">
        <w:t xml:space="preserve">, a </w:t>
      </w:r>
      <w:r w:rsidRPr="00F4036D">
        <w:rPr>
          <w:b/>
        </w:rPr>
        <w:t>brief description</w:t>
      </w:r>
      <w:r w:rsidRPr="00F4036D">
        <w:t xml:space="preserve">, </w:t>
      </w:r>
      <w:r w:rsidRPr="00F4036D">
        <w:rPr>
          <w:b/>
        </w:rPr>
        <w:t>location</w:t>
      </w:r>
      <w:r w:rsidRPr="00F4036D">
        <w:t xml:space="preserve">, </w:t>
      </w:r>
      <w:r w:rsidRPr="00F4036D">
        <w:rPr>
          <w:b/>
        </w:rPr>
        <w:t>category</w:t>
      </w:r>
      <w:r w:rsidRPr="00F4036D">
        <w:t>,</w:t>
      </w:r>
      <w:r w:rsidR="000740D9" w:rsidRPr="00F4036D">
        <w:t xml:space="preserve"> </w:t>
      </w:r>
      <w:r w:rsidR="000740D9" w:rsidRPr="00F4036D">
        <w:rPr>
          <w:b/>
        </w:rPr>
        <w:t>type</w:t>
      </w:r>
      <w:r w:rsidR="000740D9" w:rsidRPr="00F4036D">
        <w:t>,</w:t>
      </w:r>
      <w:r w:rsidRPr="00F4036D">
        <w:t xml:space="preserve"> </w:t>
      </w:r>
      <w:r w:rsidR="00BB5780" w:rsidRPr="00F4036D">
        <w:t xml:space="preserve">its </w:t>
      </w:r>
      <w:r w:rsidRPr="00F4036D">
        <w:rPr>
          <w:b/>
        </w:rPr>
        <w:t>creator's name</w:t>
      </w:r>
      <w:r w:rsidR="00BB5780" w:rsidRPr="00F4036D">
        <w:rPr>
          <w:b/>
        </w:rPr>
        <w:t xml:space="preserve"> </w:t>
      </w:r>
      <w:r w:rsidR="00BB5780" w:rsidRPr="00F4036D">
        <w:t>and</w:t>
      </w:r>
      <w:r w:rsidR="0013628D" w:rsidRPr="00F4036D">
        <w:t xml:space="preserve"> </w:t>
      </w:r>
      <w:r w:rsidRPr="00F4036D">
        <w:rPr>
          <w:b/>
        </w:rPr>
        <w:t>phone number</w:t>
      </w:r>
      <w:r w:rsidR="0013628D" w:rsidRPr="00F4036D">
        <w:t xml:space="preserve"> and a list of comments by users</w:t>
      </w:r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Location is optional</w:t>
      </w:r>
    </w:p>
    <w:p w:rsidR="00AC71B5" w:rsidRPr="00F4036D" w:rsidRDefault="00AC71B5" w:rsidP="002E302D">
      <w:pPr>
        <w:pStyle w:val="ListParagraph"/>
        <w:numPr>
          <w:ilvl w:val="1"/>
          <w:numId w:val="19"/>
        </w:numPr>
      </w:pPr>
      <w:r w:rsidRPr="00F4036D">
        <w:t>Categories must be predefined and not editable by users</w:t>
      </w:r>
      <w:r w:rsidR="005333B1" w:rsidRPr="00F4036D">
        <w:t xml:space="preserve"> (choose them wisely)</w:t>
      </w:r>
    </w:p>
    <w:p w:rsidR="000740D9" w:rsidRPr="00F4036D" w:rsidRDefault="00E269E6" w:rsidP="002E302D">
      <w:pPr>
        <w:pStyle w:val="ListParagraph"/>
        <w:numPr>
          <w:ilvl w:val="1"/>
          <w:numId w:val="19"/>
        </w:numPr>
      </w:pPr>
      <w:r w:rsidRPr="00F4036D">
        <w:t>A type</w:t>
      </w:r>
      <w:r w:rsidR="000740D9" w:rsidRPr="00F4036D">
        <w:t xml:space="preserve"> </w:t>
      </w:r>
      <w:r w:rsidRPr="00F4036D">
        <w:t xml:space="preserve">is </w:t>
      </w:r>
      <w:r w:rsidR="000740D9" w:rsidRPr="00F4036D">
        <w:t>constructed by two parts – initiative and season</w:t>
      </w:r>
    </w:p>
    <w:p w:rsidR="000740D9" w:rsidRPr="00F4036D" w:rsidRDefault="000740D9" w:rsidP="000740D9">
      <w:pPr>
        <w:pStyle w:val="ListParagraph"/>
        <w:numPr>
          <w:ilvl w:val="2"/>
          <w:numId w:val="19"/>
        </w:numPr>
      </w:pPr>
      <w:r w:rsidRPr="00F4036D">
        <w:t>The initiatives are "Software Academy", "Algo Academy", "Schoo</w:t>
      </w:r>
      <w:r w:rsidR="00940EA7" w:rsidRPr="00F4036D">
        <w:t>l Academy" and "Kids Academy". They are constant and should be used as is</w:t>
      </w:r>
    </w:p>
    <w:p w:rsidR="000740D9" w:rsidRPr="00F4036D" w:rsidRDefault="000740D9" w:rsidP="000740D9">
      <w:pPr>
        <w:pStyle w:val="ListParagraph"/>
        <w:numPr>
          <w:ilvl w:val="2"/>
          <w:numId w:val="19"/>
        </w:numPr>
      </w:pPr>
      <w:r w:rsidRPr="00F4036D">
        <w:t>The seasons are as follows – "Started 2010", "Started 2011", "Started 2012" and "Started 2013"</w:t>
      </w:r>
    </w:p>
    <w:p w:rsidR="0013628D" w:rsidRPr="00F4036D" w:rsidRDefault="0013628D" w:rsidP="0013628D">
      <w:pPr>
        <w:pStyle w:val="ListParagraph"/>
        <w:numPr>
          <w:ilvl w:val="1"/>
          <w:numId w:val="19"/>
        </w:numPr>
      </w:pPr>
      <w:r w:rsidRPr="00F4036D">
        <w:t>Comments can be left only by joined-in-the-event-users</w:t>
      </w:r>
    </w:p>
    <w:p w:rsidR="00AC71B5" w:rsidRPr="00F4036D" w:rsidRDefault="002952CB" w:rsidP="00613AAD">
      <w:pPr>
        <w:jc w:val="right"/>
      </w:pPr>
      <w:r w:rsidRPr="005F7C92">
        <w:rPr>
          <w:highlight w:val="green"/>
        </w:rPr>
        <w:t>4</w:t>
      </w:r>
      <w:r w:rsidR="00531E95" w:rsidRPr="005F7C92">
        <w:rPr>
          <w:highlight w:val="green"/>
        </w:rPr>
        <w:t xml:space="preserve"> </w:t>
      </w:r>
      <w:r w:rsidR="00613AAD" w:rsidRPr="005F7C92">
        <w:rPr>
          <w:highlight w:val="green"/>
        </w:rPr>
        <w:t>points</w:t>
      </w:r>
    </w:p>
    <w:p w:rsidR="00796AD6" w:rsidRPr="00F4036D" w:rsidRDefault="00796AD6" w:rsidP="004E0AFA">
      <w:pPr>
        <w:pStyle w:val="ListParagraph"/>
        <w:numPr>
          <w:ilvl w:val="0"/>
          <w:numId w:val="19"/>
        </w:numPr>
      </w:pPr>
      <w:r w:rsidRPr="00F4036D">
        <w:t xml:space="preserve">Fill some </w:t>
      </w:r>
      <w:r w:rsidRPr="00F4036D">
        <w:rPr>
          <w:b/>
        </w:rPr>
        <w:t>sample data</w:t>
      </w:r>
      <w:r w:rsidRPr="00F4036D">
        <w:t xml:space="preserve"> in the DB to simplify any further testing.</w:t>
      </w:r>
    </w:p>
    <w:p w:rsidR="00BC62FC" w:rsidRPr="00F4036D" w:rsidRDefault="00BC62FC" w:rsidP="00BC62FC">
      <w:pPr>
        <w:pStyle w:val="Score"/>
        <w:ind w:left="720"/>
      </w:pPr>
      <w:r w:rsidRPr="00F4036D">
        <w:t xml:space="preserve">2 </w:t>
      </w:r>
      <w:r w:rsidR="009A7831" w:rsidRPr="00F4036D">
        <w:t>points</w:t>
      </w:r>
    </w:p>
    <w:p w:rsidR="00E86BB3" w:rsidRPr="00F4036D" w:rsidRDefault="00E86BB3" w:rsidP="004E0AFA">
      <w:pPr>
        <w:pStyle w:val="ListParagraph"/>
        <w:numPr>
          <w:ilvl w:val="0"/>
          <w:numId w:val="19"/>
        </w:numPr>
      </w:pPr>
      <w:r w:rsidRPr="00F4036D">
        <w:t xml:space="preserve">Your </w:t>
      </w:r>
      <w:r w:rsidRPr="00F4036D">
        <w:rPr>
          <w:b/>
        </w:rPr>
        <w:t>project should run after "copy/paste" deployment</w:t>
      </w:r>
      <w:r w:rsidRPr="00F4036D">
        <w:t>, without changing connec</w:t>
      </w:r>
      <w:r w:rsidR="001A5F24" w:rsidRPr="00F4036D">
        <w:t>tion strings or other settings</w:t>
      </w:r>
    </w:p>
    <w:p w:rsidR="00E86BB3" w:rsidRPr="00F4036D" w:rsidRDefault="00BC62FC" w:rsidP="0036527F">
      <w:pPr>
        <w:pStyle w:val="Score"/>
        <w:ind w:left="720"/>
      </w:pPr>
      <w:r w:rsidRPr="005F7C92">
        <w:rPr>
          <w:highlight w:val="green"/>
        </w:rPr>
        <w:t>1</w:t>
      </w:r>
      <w:r w:rsidR="00E86BB3" w:rsidRPr="005F7C92">
        <w:rPr>
          <w:highlight w:val="green"/>
        </w:rPr>
        <w:t xml:space="preserve"> </w:t>
      </w:r>
      <w:r w:rsidR="009A7831" w:rsidRPr="005F7C92">
        <w:rPr>
          <w:highlight w:val="green"/>
        </w:rPr>
        <w:t>point</w:t>
      </w:r>
    </w:p>
    <w:p w:rsidR="005E2DE7" w:rsidRPr="00F4036D" w:rsidRDefault="00E84395" w:rsidP="00190314">
      <w:pPr>
        <w:pStyle w:val="Heading3"/>
        <w:ind w:left="360"/>
      </w:pPr>
      <w:r w:rsidRPr="00F4036D">
        <w:t>Node</w:t>
      </w:r>
      <w:r w:rsidR="003226E3">
        <w:t>.js</w:t>
      </w:r>
      <w:r w:rsidR="005E2DE7" w:rsidRPr="00F4036D">
        <w:t xml:space="preserve"> Application</w:t>
      </w:r>
      <w:r w:rsidR="005B5929" w:rsidRPr="00F4036D">
        <w:t xml:space="preserve"> – </w:t>
      </w:r>
      <w:bookmarkStart w:id="4" w:name="OLE_LINK14"/>
      <w:bookmarkStart w:id="5" w:name="OLE_LINK15"/>
      <w:r w:rsidR="005B5929" w:rsidRPr="00F4036D">
        <w:t>Common Features</w:t>
      </w:r>
      <w:r w:rsidR="002E7ED1" w:rsidRPr="00F4036D">
        <w:t xml:space="preserve"> </w:t>
      </w:r>
      <w:bookmarkEnd w:id="4"/>
      <w:bookmarkEnd w:id="5"/>
      <w:r w:rsidR="002E7ED1" w:rsidRPr="00F4036D">
        <w:t>(</w:t>
      </w:r>
      <w:r w:rsidR="00A92269" w:rsidRPr="00F4036D">
        <w:t>2</w:t>
      </w:r>
      <w:r w:rsidR="004864A1" w:rsidRPr="00F4036D">
        <w:t>1</w:t>
      </w:r>
      <w:r w:rsidR="002E7ED1" w:rsidRPr="00F4036D">
        <w:t xml:space="preserve"> points)</w:t>
      </w:r>
    </w:p>
    <w:p w:rsidR="009B3754" w:rsidRPr="00F4036D" w:rsidRDefault="009B3754" w:rsidP="005E2DE7">
      <w:pPr>
        <w:numPr>
          <w:ilvl w:val="0"/>
          <w:numId w:val="14"/>
        </w:numPr>
      </w:pPr>
      <w:r w:rsidRPr="00F4036D">
        <w:t>Use proper application architecture – separation of concerns and high quality code should be used</w:t>
      </w:r>
    </w:p>
    <w:p w:rsidR="009B3754" w:rsidRPr="00F4036D" w:rsidRDefault="00726ABD" w:rsidP="009B3754">
      <w:pPr>
        <w:ind w:left="360"/>
        <w:jc w:val="right"/>
      </w:pPr>
      <w:r w:rsidRPr="003508E5">
        <w:rPr>
          <w:highlight w:val="green"/>
        </w:rPr>
        <w:t>5</w:t>
      </w:r>
      <w:r w:rsidR="009B3754" w:rsidRPr="003508E5">
        <w:rPr>
          <w:highlight w:val="green"/>
        </w:rPr>
        <w:t xml:space="preserve"> point</w:t>
      </w:r>
    </w:p>
    <w:p w:rsidR="002E5FD8" w:rsidRPr="00F4036D" w:rsidRDefault="00AB1411" w:rsidP="005E2DE7">
      <w:pPr>
        <w:numPr>
          <w:ilvl w:val="0"/>
          <w:numId w:val="14"/>
        </w:numPr>
      </w:pPr>
      <w:r w:rsidRPr="00F4036D">
        <w:rPr>
          <w:b/>
        </w:rPr>
        <w:t>Layout</w:t>
      </w:r>
      <w:r w:rsidR="001738F6" w:rsidRPr="00F4036D">
        <w:t xml:space="preserve"> – </w:t>
      </w:r>
      <w:r w:rsidR="00690E88" w:rsidRPr="00F4036D">
        <w:t>design</w:t>
      </w:r>
      <w:r w:rsidR="00442546" w:rsidRPr="00F4036D">
        <w:t xml:space="preserve"> a</w:t>
      </w:r>
      <w:r w:rsidR="001738F6" w:rsidRPr="00F4036D">
        <w:t xml:space="preserve"> </w:t>
      </w:r>
      <w:bookmarkStart w:id="6" w:name="OLE_LINK16"/>
      <w:bookmarkStart w:id="7" w:name="OLE_LINK17"/>
      <w:r w:rsidR="00C96E71" w:rsidRPr="00F4036D">
        <w:t>layout</w:t>
      </w:r>
      <w:r w:rsidR="007E607E" w:rsidRPr="00F4036D">
        <w:t xml:space="preserve"> page</w:t>
      </w:r>
      <w:r w:rsidR="001738F6" w:rsidRPr="00F4036D">
        <w:t xml:space="preserve"> to reuse the common</w:t>
      </w:r>
      <w:r w:rsidR="00F4415E" w:rsidRPr="00F4036D">
        <w:t xml:space="preserve"> page elements like headers and </w:t>
      </w:r>
      <w:r w:rsidR="001738F6" w:rsidRPr="00F4036D">
        <w:t>footers</w:t>
      </w:r>
      <w:r w:rsidR="00740DA0" w:rsidRPr="00F4036D">
        <w:t xml:space="preserve"> and navigation</w:t>
      </w:r>
      <w:r w:rsidR="00690E88" w:rsidRPr="00F4036D">
        <w:t xml:space="preserve"> in all other pages in the project</w:t>
      </w:r>
      <w:bookmarkEnd w:id="6"/>
      <w:bookmarkEnd w:id="7"/>
      <w:r w:rsidR="001738F6" w:rsidRPr="00F4036D">
        <w:t>.</w:t>
      </w:r>
    </w:p>
    <w:p w:rsidR="00E62FB4" w:rsidRPr="00F4036D" w:rsidRDefault="002952CB" w:rsidP="00E62FB4">
      <w:pPr>
        <w:ind w:left="360"/>
        <w:jc w:val="right"/>
      </w:pPr>
      <w:r w:rsidRPr="003508E5">
        <w:rPr>
          <w:highlight w:val="green"/>
        </w:rPr>
        <w:t>2</w:t>
      </w:r>
      <w:r w:rsidR="00E62FB4" w:rsidRPr="003508E5">
        <w:rPr>
          <w:highlight w:val="green"/>
        </w:rPr>
        <w:t xml:space="preserve"> point</w:t>
      </w:r>
    </w:p>
    <w:p w:rsidR="006B5876" w:rsidRPr="00F4036D" w:rsidRDefault="00695459" w:rsidP="005E2DE7">
      <w:pPr>
        <w:numPr>
          <w:ilvl w:val="0"/>
          <w:numId w:val="14"/>
        </w:numPr>
      </w:pPr>
      <w:r w:rsidRPr="00F4036D">
        <w:t xml:space="preserve">In the </w:t>
      </w:r>
      <w:r w:rsidRPr="00F4036D">
        <w:rPr>
          <w:b/>
        </w:rPr>
        <w:t>navigation</w:t>
      </w:r>
      <w:r w:rsidRPr="00F4036D">
        <w:t xml:space="preserve"> </w:t>
      </w:r>
      <w:r w:rsidR="00707C9D" w:rsidRPr="00F4036D">
        <w:t xml:space="preserve">when user is not authorized </w:t>
      </w:r>
      <w:r w:rsidRPr="00F4036D">
        <w:t>a</w:t>
      </w:r>
      <w:r w:rsidR="00BE7852" w:rsidRPr="00F4036D">
        <w:t>dd link</w:t>
      </w:r>
      <w:r w:rsidR="00E90C88" w:rsidRPr="00F4036D">
        <w:t xml:space="preserve"> only</w:t>
      </w:r>
      <w:r w:rsidR="00A80634" w:rsidRPr="00F4036D">
        <w:t xml:space="preserve"> to </w:t>
      </w:r>
      <w:r w:rsidR="00200802" w:rsidRPr="00F4036D">
        <w:t xml:space="preserve">the </w:t>
      </w:r>
      <w:r w:rsidR="00F01A58" w:rsidRPr="00F4036D">
        <w:t>home page</w:t>
      </w:r>
      <w:r w:rsidR="00E90C88" w:rsidRPr="00F4036D">
        <w:t>, register and login pages</w:t>
      </w:r>
      <w:r w:rsidR="006B5876" w:rsidRPr="00F4036D">
        <w:t>.</w:t>
      </w:r>
    </w:p>
    <w:p w:rsidR="001738F6" w:rsidRPr="00F4036D" w:rsidRDefault="00BE7852" w:rsidP="00ED1F7C">
      <w:pPr>
        <w:ind w:left="720"/>
      </w:pPr>
      <w:r w:rsidRPr="00F4036D">
        <w:t xml:space="preserve">For registered users </w:t>
      </w:r>
      <w:r w:rsidR="00A80634" w:rsidRPr="00F4036D">
        <w:t xml:space="preserve">add link </w:t>
      </w:r>
      <w:r w:rsidR="005C6684" w:rsidRPr="00F4036D">
        <w:t xml:space="preserve">to </w:t>
      </w:r>
      <w:r w:rsidR="005C6684" w:rsidRPr="00F4036D">
        <w:rPr>
          <w:b/>
        </w:rPr>
        <w:t>active</w:t>
      </w:r>
      <w:r w:rsidR="004C2418" w:rsidRPr="00F4036D">
        <w:t xml:space="preserve"> </w:t>
      </w:r>
      <w:r w:rsidR="005C6684" w:rsidRPr="00F4036D">
        <w:t>(upcoming)</w:t>
      </w:r>
      <w:r w:rsidR="005F24D0" w:rsidRPr="00F4036D">
        <w:t xml:space="preserve"> events</w:t>
      </w:r>
      <w:r w:rsidR="00811709" w:rsidRPr="00F4036D">
        <w:t xml:space="preserve">, </w:t>
      </w:r>
      <w:r w:rsidR="00811709" w:rsidRPr="00F4036D">
        <w:rPr>
          <w:b/>
        </w:rPr>
        <w:t>past</w:t>
      </w:r>
      <w:r w:rsidR="00811709" w:rsidRPr="00F4036D">
        <w:t xml:space="preserve"> events, </w:t>
      </w:r>
      <w:r w:rsidR="005F24D0" w:rsidRPr="00F4036D">
        <w:rPr>
          <w:b/>
        </w:rPr>
        <w:t>creating events</w:t>
      </w:r>
      <w:r w:rsidR="004C2418" w:rsidRPr="00F4036D">
        <w:t>.</w:t>
      </w:r>
    </w:p>
    <w:p w:rsidR="009778FC" w:rsidRPr="00F4036D" w:rsidRDefault="002D036C" w:rsidP="009778FC">
      <w:pPr>
        <w:pStyle w:val="Score"/>
        <w:spacing w:before="120"/>
        <w:ind w:left="720"/>
      </w:pPr>
      <w:r w:rsidRPr="005F7C92">
        <w:rPr>
          <w:highlight w:val="green"/>
        </w:rPr>
        <w:lastRenderedPageBreak/>
        <w:t>3</w:t>
      </w:r>
      <w:r w:rsidR="009778FC" w:rsidRPr="005F7C92">
        <w:rPr>
          <w:highlight w:val="green"/>
        </w:rPr>
        <w:t xml:space="preserve"> </w:t>
      </w:r>
      <w:r w:rsidR="00E62FB4" w:rsidRPr="005F7C92">
        <w:rPr>
          <w:highlight w:val="green"/>
        </w:rPr>
        <w:t>point</w:t>
      </w:r>
      <w:r w:rsidR="00BE7852" w:rsidRPr="005F7C92">
        <w:rPr>
          <w:highlight w:val="green"/>
        </w:rPr>
        <w:t>s</w:t>
      </w:r>
    </w:p>
    <w:p w:rsidR="001B3D58" w:rsidRPr="00F4036D" w:rsidRDefault="00690E88" w:rsidP="003E38A9">
      <w:pPr>
        <w:numPr>
          <w:ilvl w:val="0"/>
          <w:numId w:val="14"/>
        </w:numPr>
      </w:pPr>
      <w:r w:rsidRPr="00F4036D">
        <w:rPr>
          <w:b/>
        </w:rPr>
        <w:t>Configure</w:t>
      </w:r>
      <w:r w:rsidR="004017DE" w:rsidRPr="00F4036D">
        <w:rPr>
          <w:b/>
        </w:rPr>
        <w:t xml:space="preserve"> the</w:t>
      </w:r>
      <w:r w:rsidRPr="00F4036D">
        <w:rPr>
          <w:b/>
        </w:rPr>
        <w:t xml:space="preserve"> </w:t>
      </w:r>
      <w:r w:rsidR="00A66B0E" w:rsidRPr="00F4036D">
        <w:rPr>
          <w:b/>
        </w:rPr>
        <w:t>Passport</w:t>
      </w:r>
      <w:r w:rsidR="00F4415E" w:rsidRPr="00F4036D">
        <w:rPr>
          <w:b/>
        </w:rPr>
        <w:t xml:space="preserve"> </w:t>
      </w:r>
      <w:r w:rsidR="000106BA" w:rsidRPr="00F4036D">
        <w:rPr>
          <w:b/>
        </w:rPr>
        <w:t>module</w:t>
      </w:r>
      <w:r w:rsidR="004017DE" w:rsidRPr="00F4036D">
        <w:t xml:space="preserve"> to enable user management functionality (login / logout).</w:t>
      </w:r>
    </w:p>
    <w:p w:rsidR="001B3D58" w:rsidRPr="00F4036D" w:rsidRDefault="00451628" w:rsidP="001B3D58">
      <w:pPr>
        <w:pStyle w:val="Score"/>
        <w:spacing w:before="120"/>
        <w:ind w:left="720"/>
      </w:pPr>
      <w:r w:rsidRPr="002810BC">
        <w:rPr>
          <w:highlight w:val="green"/>
        </w:rPr>
        <w:t>4</w:t>
      </w:r>
      <w:r w:rsidR="001B3D58" w:rsidRPr="002810BC">
        <w:rPr>
          <w:highlight w:val="green"/>
        </w:rPr>
        <w:t xml:space="preserve"> points</w:t>
      </w:r>
    </w:p>
    <w:p w:rsidR="003E38A9" w:rsidRPr="00F4036D" w:rsidRDefault="00A94595" w:rsidP="00C14631">
      <w:pPr>
        <w:numPr>
          <w:ilvl w:val="1"/>
          <w:numId w:val="14"/>
        </w:numPr>
      </w:pPr>
      <w:r w:rsidRPr="00F4036D">
        <w:t xml:space="preserve">The username should be </w:t>
      </w:r>
      <w:r w:rsidR="00D74782" w:rsidRPr="00F4036D">
        <w:t>between</w:t>
      </w:r>
      <w:r w:rsidRPr="00F4036D">
        <w:t xml:space="preserve"> 6</w:t>
      </w:r>
      <w:r w:rsidR="00D74782" w:rsidRPr="00F4036D">
        <w:t xml:space="preserve"> and </w:t>
      </w:r>
      <w:r w:rsidR="000D0EB0" w:rsidRPr="00F4036D">
        <w:t>20</w:t>
      </w:r>
      <w:r w:rsidRPr="00F4036D">
        <w:t xml:space="preserve"> character</w:t>
      </w:r>
      <w:r w:rsidR="00A0557C" w:rsidRPr="00F4036D">
        <w:t>s</w:t>
      </w:r>
      <w:r w:rsidR="004C2418" w:rsidRPr="00F4036D">
        <w:t xml:space="preserve"> long and can contain </w:t>
      </w:r>
      <w:r w:rsidR="004C2418" w:rsidRPr="00F4036D">
        <w:rPr>
          <w:b/>
        </w:rPr>
        <w:t>Latin letters</w:t>
      </w:r>
      <w:r w:rsidR="004C2418" w:rsidRPr="00F4036D">
        <w:t xml:space="preserve">, </w:t>
      </w:r>
      <w:r w:rsidR="004C2418" w:rsidRPr="00F4036D">
        <w:rPr>
          <w:b/>
        </w:rPr>
        <w:t>digits</w:t>
      </w:r>
      <w:r w:rsidR="004C2418" w:rsidRPr="00F4036D">
        <w:t xml:space="preserve"> and the symbols </w:t>
      </w:r>
      <w:r w:rsidR="004C2418" w:rsidRPr="00F4036D">
        <w:rPr>
          <w:b/>
        </w:rPr>
        <w:t xml:space="preserve">'_' </w:t>
      </w:r>
      <w:r w:rsidR="004C2418" w:rsidRPr="00F4036D">
        <w:t xml:space="preserve">(underscore), </w:t>
      </w:r>
      <w:r w:rsidR="004C2418" w:rsidRPr="00F4036D">
        <w:rPr>
          <w:b/>
        </w:rPr>
        <w:t xml:space="preserve">' ' </w:t>
      </w:r>
      <w:r w:rsidR="004C2418" w:rsidRPr="00F4036D">
        <w:t xml:space="preserve">(space) and </w:t>
      </w:r>
      <w:r w:rsidR="004C2418" w:rsidRPr="00F4036D">
        <w:rPr>
          <w:b/>
        </w:rPr>
        <w:t xml:space="preserve">'.' </w:t>
      </w:r>
      <w:r w:rsidR="004C2418" w:rsidRPr="00F4036D">
        <w:t>(dot)</w:t>
      </w:r>
    </w:p>
    <w:p w:rsidR="003E38A9" w:rsidRPr="00F4036D" w:rsidRDefault="004E5577" w:rsidP="003E38A9">
      <w:pPr>
        <w:pStyle w:val="Score"/>
        <w:spacing w:before="120"/>
        <w:ind w:left="720"/>
      </w:pPr>
      <w:r w:rsidRPr="002810BC">
        <w:rPr>
          <w:highlight w:val="green"/>
        </w:rPr>
        <w:t>2</w:t>
      </w:r>
      <w:r w:rsidR="003E38A9" w:rsidRPr="002810BC">
        <w:rPr>
          <w:highlight w:val="green"/>
        </w:rPr>
        <w:t xml:space="preserve"> </w:t>
      </w:r>
      <w:r w:rsidR="00E62FB4" w:rsidRPr="002810BC">
        <w:rPr>
          <w:highlight w:val="green"/>
        </w:rPr>
        <w:t>point</w:t>
      </w:r>
      <w:r w:rsidR="001B3D58" w:rsidRPr="002810BC">
        <w:rPr>
          <w:highlight w:val="green"/>
        </w:rPr>
        <w:t>s</w:t>
      </w:r>
    </w:p>
    <w:p w:rsidR="00B95599" w:rsidRPr="00F4036D" w:rsidRDefault="00B95599" w:rsidP="00B95599">
      <w:pPr>
        <w:numPr>
          <w:ilvl w:val="0"/>
          <w:numId w:val="14"/>
        </w:numPr>
      </w:pPr>
      <w:bookmarkStart w:id="8" w:name="OLE_LINK23"/>
      <w:bookmarkStart w:id="9" w:name="OLE_LINK24"/>
      <w:r w:rsidRPr="00F4036D">
        <w:rPr>
          <w:b/>
        </w:rPr>
        <w:t>Error handling</w:t>
      </w:r>
      <w:bookmarkEnd w:id="8"/>
      <w:bookmarkEnd w:id="9"/>
      <w:r w:rsidRPr="00F4036D">
        <w:t xml:space="preserve"> – in case of error</w:t>
      </w:r>
      <w:r w:rsidR="006767F0" w:rsidRPr="00F4036D">
        <w:t>s</w:t>
      </w:r>
      <w:r w:rsidRPr="00F4036D">
        <w:t xml:space="preserve"> (e.g. DB connection lost, incorrect request, etc.), </w:t>
      </w:r>
      <w:bookmarkStart w:id="10" w:name="OLE_LINK25"/>
      <w:bookmarkStart w:id="11" w:name="OLE_LINK26"/>
      <w:r w:rsidRPr="00F4036D">
        <w:t>an appropriate error message should be displayed</w:t>
      </w:r>
      <w:bookmarkEnd w:id="10"/>
      <w:bookmarkEnd w:id="11"/>
      <w:r w:rsidRPr="00F4036D">
        <w:t>. You are free to decide how exactly.</w:t>
      </w:r>
    </w:p>
    <w:p w:rsidR="00B95599" w:rsidRPr="00F4036D" w:rsidRDefault="00A53F5F" w:rsidP="00B95599">
      <w:pPr>
        <w:pStyle w:val="Score"/>
        <w:spacing w:before="120"/>
        <w:ind w:left="720"/>
      </w:pPr>
      <w:r w:rsidRPr="00071D09">
        <w:rPr>
          <w:highlight w:val="green"/>
        </w:rPr>
        <w:t>3</w:t>
      </w:r>
      <w:r w:rsidR="00B95599" w:rsidRPr="00071D09">
        <w:rPr>
          <w:highlight w:val="green"/>
        </w:rPr>
        <w:t xml:space="preserve"> point</w:t>
      </w:r>
      <w:r w:rsidR="00A75754" w:rsidRPr="00071D09">
        <w:rPr>
          <w:highlight w:val="green"/>
        </w:rPr>
        <w:t>s</w:t>
      </w:r>
    </w:p>
    <w:p w:rsidR="00B95599" w:rsidRPr="00F4036D" w:rsidRDefault="00B95599" w:rsidP="00B95599">
      <w:pPr>
        <w:numPr>
          <w:ilvl w:val="0"/>
          <w:numId w:val="14"/>
        </w:numPr>
      </w:pPr>
      <w:bookmarkStart w:id="12" w:name="OLE_LINK27"/>
      <w:bookmarkStart w:id="13" w:name="OLE_LINK28"/>
      <w:r w:rsidRPr="00F4036D">
        <w:rPr>
          <w:b/>
        </w:rPr>
        <w:t>User interface (UI)</w:t>
      </w:r>
      <w:bookmarkEnd w:id="12"/>
      <w:bookmarkEnd w:id="13"/>
      <w:r w:rsidRPr="00F4036D">
        <w:t xml:space="preserve"> – </w:t>
      </w:r>
      <w:bookmarkStart w:id="14" w:name="OLE_LINK29"/>
      <w:bookmarkStart w:id="15" w:name="OLE_LINK30"/>
      <w:bookmarkStart w:id="16" w:name="OLE_LINK31"/>
      <w:r w:rsidRPr="00F4036D">
        <w:t xml:space="preserve">the user interface </w:t>
      </w:r>
      <w:r w:rsidR="00657C9F" w:rsidRPr="00F4036D">
        <w:t xml:space="preserve">should be </w:t>
      </w:r>
      <w:bookmarkEnd w:id="14"/>
      <w:bookmarkEnd w:id="15"/>
      <w:bookmarkEnd w:id="16"/>
      <w:r w:rsidR="00B20CA3" w:rsidRPr="00F4036D">
        <w:t>usable enough</w:t>
      </w:r>
      <w:r w:rsidR="007A5A90" w:rsidRPr="00F4036D">
        <w:t>. I</w:t>
      </w:r>
      <w:r w:rsidR="00BF423C" w:rsidRPr="00F4036D">
        <w:t xml:space="preserve">t is not needed to be beautiful. </w:t>
      </w:r>
      <w:r w:rsidR="00B20CA3" w:rsidRPr="00F4036D">
        <w:t>Use B</w:t>
      </w:r>
      <w:r w:rsidR="0050219D" w:rsidRPr="00F4036D">
        <w:t xml:space="preserve">ootstrap </w:t>
      </w:r>
      <w:r w:rsidR="00B20CA3" w:rsidRPr="00F4036D">
        <w:t xml:space="preserve">if you </w:t>
      </w:r>
      <w:r w:rsidR="002A00F9" w:rsidRPr="00F4036D">
        <w:t>want</w:t>
      </w:r>
      <w:r w:rsidR="0050219D" w:rsidRPr="00F4036D">
        <w:t>.</w:t>
      </w:r>
      <w:r w:rsidR="00332996" w:rsidRPr="00F4036D">
        <w:t xml:space="preserve"> </w:t>
      </w:r>
    </w:p>
    <w:p w:rsidR="00B95599" w:rsidRPr="00F4036D" w:rsidRDefault="009A7158" w:rsidP="00B95599">
      <w:pPr>
        <w:pStyle w:val="Score"/>
        <w:spacing w:before="120"/>
        <w:ind w:left="720"/>
      </w:pPr>
      <w:r w:rsidRPr="005F7C92">
        <w:rPr>
          <w:highlight w:val="green"/>
        </w:rPr>
        <w:t>2</w:t>
      </w:r>
      <w:r w:rsidR="00B95599" w:rsidRPr="005F7C92">
        <w:rPr>
          <w:highlight w:val="green"/>
        </w:rPr>
        <w:t xml:space="preserve"> point</w:t>
      </w:r>
      <w:r w:rsidR="00A75754" w:rsidRPr="005F7C92">
        <w:rPr>
          <w:highlight w:val="green"/>
        </w:rPr>
        <w:t>s</w:t>
      </w:r>
    </w:p>
    <w:p w:rsidR="005B5929" w:rsidRPr="00F4036D" w:rsidRDefault="004B2649" w:rsidP="005B5929">
      <w:pPr>
        <w:pStyle w:val="Heading3"/>
        <w:ind w:left="360"/>
      </w:pPr>
      <w:r>
        <w:t>Node.js</w:t>
      </w:r>
      <w:r w:rsidR="005B5929" w:rsidRPr="00F4036D">
        <w:t xml:space="preserve"> Application – </w:t>
      </w:r>
      <w:bookmarkStart w:id="17" w:name="OLE_LINK18"/>
      <w:bookmarkStart w:id="18" w:name="OLE_LINK19"/>
      <w:r w:rsidR="005B5929" w:rsidRPr="00F4036D">
        <w:t>Public Area</w:t>
      </w:r>
      <w:r w:rsidR="001E6075" w:rsidRPr="00F4036D">
        <w:t xml:space="preserve"> </w:t>
      </w:r>
      <w:bookmarkEnd w:id="17"/>
      <w:bookmarkEnd w:id="18"/>
      <w:r w:rsidR="001E6075" w:rsidRPr="00F4036D">
        <w:t>(</w:t>
      </w:r>
      <w:r w:rsidR="009D0B30" w:rsidRPr="00F4036D">
        <w:t>18</w:t>
      </w:r>
      <w:r w:rsidR="001E6075" w:rsidRPr="00F4036D">
        <w:t xml:space="preserve"> points)</w:t>
      </w:r>
    </w:p>
    <w:p w:rsidR="00E50403" w:rsidRPr="00F4036D" w:rsidRDefault="00FC7D77" w:rsidP="00E50403">
      <w:pPr>
        <w:numPr>
          <w:ilvl w:val="0"/>
          <w:numId w:val="14"/>
        </w:numPr>
      </w:pPr>
      <w:r w:rsidRPr="00F4036D">
        <w:rPr>
          <w:b/>
        </w:rPr>
        <w:t>Home page</w:t>
      </w:r>
      <w:r w:rsidR="00C82F4D" w:rsidRPr="00F4036D">
        <w:t xml:space="preserve"> –</w:t>
      </w:r>
      <w:r w:rsidR="0005572C" w:rsidRPr="00F4036D">
        <w:t xml:space="preserve"> </w:t>
      </w:r>
      <w:bookmarkStart w:id="19" w:name="OLE_LINK20"/>
      <w:bookmarkStart w:id="20" w:name="OLE_LINK21"/>
      <w:bookmarkStart w:id="21" w:name="OLE_LINK22"/>
      <w:r w:rsidR="008D78D7" w:rsidRPr="00F4036D">
        <w:t xml:space="preserve">at the application start page display </w:t>
      </w:r>
      <w:r w:rsidR="00D30383" w:rsidRPr="00F4036D">
        <w:t xml:space="preserve">statistics – </w:t>
      </w:r>
      <w:r w:rsidR="005F1D70" w:rsidRPr="00F4036D">
        <w:t>passed events with their evaluation</w:t>
      </w:r>
      <w:bookmarkEnd w:id="19"/>
      <w:bookmarkEnd w:id="20"/>
      <w:bookmarkEnd w:id="21"/>
    </w:p>
    <w:p w:rsidR="00E50403" w:rsidRPr="00F4036D" w:rsidRDefault="002952CB" w:rsidP="00870086">
      <w:pPr>
        <w:pStyle w:val="Score"/>
        <w:spacing w:before="120"/>
        <w:ind w:left="720"/>
      </w:pPr>
      <w:r w:rsidRPr="00F4036D">
        <w:t>3</w:t>
      </w:r>
      <w:r w:rsidR="00E50403" w:rsidRPr="00F4036D">
        <w:t xml:space="preserve"> </w:t>
      </w:r>
      <w:r w:rsidR="00E62FB4" w:rsidRPr="00F4036D">
        <w:t>point</w:t>
      </w:r>
      <w:r w:rsidR="00A75754" w:rsidRPr="00F4036D">
        <w:t>s</w:t>
      </w:r>
    </w:p>
    <w:p w:rsidR="00B95599" w:rsidRPr="00F4036D" w:rsidRDefault="00B95599" w:rsidP="00727CB2">
      <w:pPr>
        <w:numPr>
          <w:ilvl w:val="1"/>
          <w:numId w:val="14"/>
        </w:numPr>
      </w:pPr>
      <w:r w:rsidRPr="00F4036D">
        <w:rPr>
          <w:b/>
        </w:rPr>
        <w:t>Cache</w:t>
      </w:r>
      <w:r w:rsidRPr="00F4036D">
        <w:t xml:space="preserve"> </w:t>
      </w:r>
      <w:r w:rsidR="00D01AD3" w:rsidRPr="00F4036D">
        <w:t>the statistics for 10 minutes</w:t>
      </w:r>
    </w:p>
    <w:p w:rsidR="00811995" w:rsidRPr="00F4036D" w:rsidRDefault="00B724B4" w:rsidP="008F51B8">
      <w:pPr>
        <w:pStyle w:val="Score"/>
        <w:spacing w:before="120"/>
        <w:ind w:left="720"/>
      </w:pPr>
      <w:r w:rsidRPr="00F4036D">
        <w:t>5</w:t>
      </w:r>
      <w:r w:rsidR="00B95599" w:rsidRPr="00F4036D">
        <w:t xml:space="preserve"> point</w:t>
      </w:r>
      <w:r w:rsidR="00A75754" w:rsidRPr="00F4036D">
        <w:t>s</w:t>
      </w:r>
    </w:p>
    <w:p w:rsidR="00A11369" w:rsidRPr="00F4036D" w:rsidRDefault="00607785" w:rsidP="00A11369">
      <w:pPr>
        <w:numPr>
          <w:ilvl w:val="0"/>
          <w:numId w:val="14"/>
        </w:numPr>
      </w:pPr>
      <w:r w:rsidRPr="00F4036D">
        <w:rPr>
          <w:b/>
        </w:rPr>
        <w:t>Register</w:t>
      </w:r>
      <w:r w:rsidRPr="00F4036D">
        <w:t xml:space="preserve"> – registering </w:t>
      </w:r>
      <w:r w:rsidR="00A11369" w:rsidRPr="00F4036D">
        <w:t>new user</w:t>
      </w:r>
    </w:p>
    <w:p w:rsidR="00E45709" w:rsidRPr="00F4036D" w:rsidRDefault="00B724B4" w:rsidP="00E45709">
      <w:pPr>
        <w:pStyle w:val="Score"/>
        <w:spacing w:before="120"/>
        <w:ind w:left="720"/>
      </w:pPr>
      <w:r w:rsidRPr="005F7C92">
        <w:rPr>
          <w:highlight w:val="green"/>
        </w:rPr>
        <w:t>5</w:t>
      </w:r>
      <w:r w:rsidR="00E45709" w:rsidRPr="005F7C92">
        <w:rPr>
          <w:highlight w:val="green"/>
        </w:rPr>
        <w:t xml:space="preserve"> </w:t>
      </w:r>
      <w:r w:rsidR="00E62FB4" w:rsidRPr="005F7C92">
        <w:rPr>
          <w:highlight w:val="green"/>
        </w:rPr>
        <w:t>point</w:t>
      </w:r>
      <w:r w:rsidR="00EE0BB8" w:rsidRPr="005F7C92">
        <w:rPr>
          <w:highlight w:val="green"/>
        </w:rPr>
        <w:t>s</w:t>
      </w:r>
    </w:p>
    <w:p w:rsidR="00A11369" w:rsidRPr="00F4036D" w:rsidRDefault="00A11369" w:rsidP="00A11369">
      <w:pPr>
        <w:numPr>
          <w:ilvl w:val="0"/>
          <w:numId w:val="14"/>
        </w:numPr>
      </w:pPr>
      <w:r w:rsidRPr="00F4036D">
        <w:rPr>
          <w:b/>
        </w:rPr>
        <w:t>Login</w:t>
      </w:r>
      <w:r w:rsidRPr="00F4036D">
        <w:t xml:space="preserve"> – login a registered user</w:t>
      </w:r>
    </w:p>
    <w:p w:rsidR="00A11369" w:rsidRPr="00F4036D" w:rsidRDefault="00B724B4" w:rsidP="00A11369">
      <w:pPr>
        <w:pStyle w:val="Score"/>
        <w:spacing w:before="120"/>
        <w:ind w:left="720"/>
      </w:pPr>
      <w:r w:rsidRPr="005F7C92">
        <w:rPr>
          <w:highlight w:val="green"/>
        </w:rPr>
        <w:t>5</w:t>
      </w:r>
      <w:r w:rsidR="00A11369" w:rsidRPr="005F7C92">
        <w:rPr>
          <w:highlight w:val="green"/>
        </w:rPr>
        <w:t xml:space="preserve"> points</w:t>
      </w:r>
    </w:p>
    <w:p w:rsidR="00F92A46" w:rsidRPr="00F4036D" w:rsidRDefault="00F92A46" w:rsidP="00AE6F53">
      <w:pPr>
        <w:pStyle w:val="Score"/>
        <w:spacing w:before="120"/>
        <w:jc w:val="center"/>
      </w:pPr>
    </w:p>
    <w:p w:rsidR="005B5929" w:rsidRPr="00F4036D" w:rsidRDefault="005B5929" w:rsidP="005B5929">
      <w:pPr>
        <w:pStyle w:val="Heading3"/>
        <w:ind w:left="360"/>
      </w:pPr>
      <w:r w:rsidRPr="00F4036D">
        <w:t>User Area</w:t>
      </w:r>
      <w:r w:rsidR="00081131" w:rsidRPr="00F4036D">
        <w:t xml:space="preserve"> (</w:t>
      </w:r>
      <w:r w:rsidR="001F4FDD" w:rsidRPr="00F4036D">
        <w:t>4</w:t>
      </w:r>
      <w:r w:rsidR="00890213" w:rsidRPr="00F4036D">
        <w:t>0</w:t>
      </w:r>
      <w:r w:rsidR="00081131" w:rsidRPr="00F4036D">
        <w:t xml:space="preserve"> points)</w:t>
      </w:r>
    </w:p>
    <w:p w:rsidR="009609DC" w:rsidRPr="00F4036D" w:rsidRDefault="00757AB9" w:rsidP="00D416AF">
      <w:pPr>
        <w:numPr>
          <w:ilvl w:val="0"/>
          <w:numId w:val="14"/>
        </w:numPr>
      </w:pPr>
      <w:r w:rsidRPr="00F4036D">
        <w:rPr>
          <w:b/>
        </w:rPr>
        <w:t>Registered users</w:t>
      </w:r>
      <w:r w:rsidRPr="00F4036D">
        <w:t xml:space="preserve"> should be able to</w:t>
      </w:r>
      <w:r w:rsidRPr="00F4036D">
        <w:rPr>
          <w:b/>
        </w:rPr>
        <w:t xml:space="preserve"> </w:t>
      </w:r>
      <w:r w:rsidR="00CB626D" w:rsidRPr="00F4036D">
        <w:rPr>
          <w:b/>
        </w:rPr>
        <w:t xml:space="preserve">create, join or leave </w:t>
      </w:r>
      <w:r w:rsidR="005F1D70" w:rsidRPr="00F4036D">
        <w:rPr>
          <w:b/>
        </w:rPr>
        <w:t>events</w:t>
      </w:r>
    </w:p>
    <w:p w:rsidR="0075053C" w:rsidRPr="00F4036D" w:rsidRDefault="00E754C6" w:rsidP="0075053C">
      <w:pPr>
        <w:pStyle w:val="ListParagraph"/>
        <w:numPr>
          <w:ilvl w:val="1"/>
          <w:numId w:val="19"/>
        </w:numPr>
      </w:pPr>
      <w:r w:rsidRPr="00F4036D">
        <w:rPr>
          <w:b/>
        </w:rPr>
        <w:t>List</w:t>
      </w:r>
      <w:r w:rsidR="00AC1E2C" w:rsidRPr="00F4036D">
        <w:rPr>
          <w:b/>
        </w:rPr>
        <w:t xml:space="preserve"> </w:t>
      </w:r>
      <w:r w:rsidR="00AC1E2C" w:rsidRPr="00F4036D">
        <w:rPr>
          <w:szCs w:val="22"/>
        </w:rPr>
        <w:t>active</w:t>
      </w:r>
      <w:r w:rsidRPr="00F4036D">
        <w:rPr>
          <w:b/>
        </w:rPr>
        <w:t xml:space="preserve"> </w:t>
      </w:r>
      <w:r w:rsidRPr="00F4036D">
        <w:t>events for the concrete user by categories</w:t>
      </w:r>
    </w:p>
    <w:p w:rsidR="00A42035" w:rsidRPr="00F4036D" w:rsidRDefault="00EF10D3" w:rsidP="00A42035">
      <w:pPr>
        <w:pStyle w:val="Score"/>
        <w:spacing w:before="120"/>
        <w:ind w:left="720"/>
      </w:pPr>
      <w:r w:rsidRPr="00A64F4B">
        <w:rPr>
          <w:highlight w:val="green"/>
        </w:rPr>
        <w:t>2</w:t>
      </w:r>
      <w:r w:rsidR="0075053C" w:rsidRPr="00A64F4B">
        <w:rPr>
          <w:highlight w:val="green"/>
        </w:rPr>
        <w:t xml:space="preserve"> point</w:t>
      </w:r>
      <w:r w:rsidR="003C1204" w:rsidRPr="00A64F4B">
        <w:rPr>
          <w:highlight w:val="green"/>
        </w:rPr>
        <w:t>s</w:t>
      </w:r>
    </w:p>
    <w:p w:rsidR="003C1204" w:rsidRPr="00F4036D" w:rsidRDefault="003C1204" w:rsidP="003C1204">
      <w:pPr>
        <w:pStyle w:val="ListParagraph"/>
        <w:numPr>
          <w:ilvl w:val="2"/>
          <w:numId w:val="19"/>
        </w:numPr>
      </w:pPr>
      <w:r w:rsidRPr="00F4036D">
        <w:t>Sort the events by date (the closest date at the top)</w:t>
      </w:r>
    </w:p>
    <w:p w:rsidR="003C1204" w:rsidRPr="00F4036D" w:rsidRDefault="003C1204" w:rsidP="003C1204">
      <w:pPr>
        <w:pStyle w:val="Sco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720"/>
      </w:pPr>
      <w:r w:rsidRPr="00F4036D">
        <w:tab/>
      </w:r>
      <w:r w:rsidRPr="00F4036D">
        <w:tab/>
      </w:r>
      <w:r w:rsidRPr="00F4036D">
        <w:tab/>
      </w:r>
      <w:r w:rsidRPr="00F4036D">
        <w:tab/>
      </w:r>
      <w:r w:rsidRPr="00F4036D">
        <w:tab/>
      </w:r>
      <w:r w:rsidRPr="00F4036D">
        <w:tab/>
      </w:r>
      <w:r w:rsidR="00883924" w:rsidRPr="005F7C92">
        <w:rPr>
          <w:highlight w:val="green"/>
        </w:rPr>
        <w:t>1</w:t>
      </w:r>
      <w:r w:rsidRPr="005F7C92">
        <w:rPr>
          <w:highlight w:val="green"/>
        </w:rPr>
        <w:t xml:space="preserve"> points</w:t>
      </w:r>
    </w:p>
    <w:p w:rsidR="00886F0F" w:rsidRPr="00F4036D" w:rsidRDefault="00886F0F" w:rsidP="003C1204">
      <w:pPr>
        <w:numPr>
          <w:ilvl w:val="2"/>
          <w:numId w:val="14"/>
        </w:numPr>
      </w:pPr>
      <w:r w:rsidRPr="00F4036D">
        <w:t>Use server side paging</w:t>
      </w:r>
      <w:r w:rsidR="007479AD" w:rsidRPr="00F4036D">
        <w:t xml:space="preserve"> (page size is 10)</w:t>
      </w:r>
    </w:p>
    <w:p w:rsidR="00886F0F" w:rsidRPr="00F4036D" w:rsidRDefault="00883924" w:rsidP="00886F0F">
      <w:pPr>
        <w:ind w:left="360"/>
        <w:jc w:val="right"/>
      </w:pPr>
      <w:r>
        <w:t>2</w:t>
      </w:r>
      <w:r w:rsidR="00886F0F" w:rsidRPr="00F4036D">
        <w:t xml:space="preserve"> points</w:t>
      </w:r>
    </w:p>
    <w:p w:rsidR="00A42035" w:rsidRPr="00F4036D" w:rsidRDefault="00A42035" w:rsidP="0075203B">
      <w:pPr>
        <w:pStyle w:val="ListParagraph"/>
        <w:numPr>
          <w:ilvl w:val="1"/>
          <w:numId w:val="19"/>
        </w:numPr>
      </w:pPr>
      <w:r w:rsidRPr="00F4036D">
        <w:rPr>
          <w:b/>
        </w:rPr>
        <w:t>Create</w:t>
      </w:r>
      <w:r w:rsidRPr="00F4036D">
        <w:t xml:space="preserve"> an event</w:t>
      </w:r>
    </w:p>
    <w:p w:rsidR="00AC1E2C" w:rsidRPr="00F4036D" w:rsidRDefault="00883924" w:rsidP="00AC1E2C">
      <w:pPr>
        <w:pStyle w:val="Score"/>
        <w:spacing w:before="120"/>
        <w:ind w:left="720"/>
      </w:pPr>
      <w:r w:rsidRPr="004C659E">
        <w:rPr>
          <w:highlight w:val="green"/>
        </w:rPr>
        <w:t>2</w:t>
      </w:r>
      <w:r w:rsidR="00D1473F" w:rsidRPr="004C659E">
        <w:rPr>
          <w:highlight w:val="green"/>
        </w:rPr>
        <w:t xml:space="preserve"> points</w:t>
      </w:r>
    </w:p>
    <w:p w:rsidR="00AC1E2C" w:rsidRPr="00F4036D" w:rsidRDefault="00AC1E2C" w:rsidP="00AC1E2C">
      <w:pPr>
        <w:pStyle w:val="ListParagraph"/>
        <w:numPr>
          <w:ilvl w:val="2"/>
          <w:numId w:val="19"/>
        </w:numPr>
      </w:pPr>
      <w:r w:rsidRPr="00F4036D">
        <w:t>Validate the input</w:t>
      </w:r>
    </w:p>
    <w:p w:rsidR="00AC1E2C" w:rsidRPr="00F4036D" w:rsidRDefault="00883924" w:rsidP="00AC1E2C">
      <w:pPr>
        <w:pStyle w:val="Score"/>
        <w:spacing w:before="120"/>
        <w:ind w:left="720"/>
      </w:pPr>
      <w:r w:rsidRPr="00071D09">
        <w:rPr>
          <w:highlight w:val="green"/>
        </w:rPr>
        <w:t>2</w:t>
      </w:r>
      <w:r w:rsidR="00AC1E2C" w:rsidRPr="00071D09">
        <w:rPr>
          <w:highlight w:val="green"/>
        </w:rPr>
        <w:t xml:space="preserve"> points</w:t>
      </w:r>
    </w:p>
    <w:p w:rsidR="008A6D58" w:rsidRPr="00F4036D" w:rsidRDefault="00A42035" w:rsidP="008A6D58">
      <w:pPr>
        <w:pStyle w:val="ListParagraph"/>
        <w:numPr>
          <w:ilvl w:val="1"/>
          <w:numId w:val="19"/>
        </w:numPr>
      </w:pPr>
      <w:r w:rsidRPr="00F4036D">
        <w:rPr>
          <w:b/>
        </w:rPr>
        <w:lastRenderedPageBreak/>
        <w:t xml:space="preserve">View </w:t>
      </w:r>
      <w:r w:rsidRPr="00F4036D">
        <w:t>event details</w:t>
      </w:r>
      <w:r w:rsidR="00023C28" w:rsidRPr="00F4036D">
        <w:t>. Show the title, location, comments, the creator of the event and their stats (result of the previous event evaluations), type, date, etc…</w:t>
      </w:r>
    </w:p>
    <w:p w:rsidR="008A6D58" w:rsidRPr="00F4036D" w:rsidRDefault="002952CB" w:rsidP="008A6D58">
      <w:pPr>
        <w:pStyle w:val="Score"/>
        <w:spacing w:before="120"/>
        <w:ind w:left="720"/>
      </w:pPr>
      <w:r w:rsidRPr="007B32B7">
        <w:rPr>
          <w:highlight w:val="green"/>
        </w:rPr>
        <w:t>4</w:t>
      </w:r>
      <w:r w:rsidR="00D16B13" w:rsidRPr="007B32B7">
        <w:rPr>
          <w:highlight w:val="green"/>
        </w:rPr>
        <w:t xml:space="preserve"> </w:t>
      </w:r>
      <w:r w:rsidR="008A6D58" w:rsidRPr="007B32B7">
        <w:rPr>
          <w:highlight w:val="green"/>
        </w:rPr>
        <w:t>points</w:t>
      </w:r>
    </w:p>
    <w:p w:rsidR="00D416AF" w:rsidRPr="00F4036D" w:rsidRDefault="00A42035" w:rsidP="00E75179">
      <w:pPr>
        <w:numPr>
          <w:ilvl w:val="1"/>
          <w:numId w:val="14"/>
        </w:numPr>
        <w:rPr>
          <w:b/>
        </w:rPr>
      </w:pPr>
      <w:r w:rsidRPr="00F4036D">
        <w:rPr>
          <w:b/>
        </w:rPr>
        <w:t xml:space="preserve">Join </w:t>
      </w:r>
      <w:r w:rsidR="00023C28" w:rsidRPr="00F4036D">
        <w:t>a</w:t>
      </w:r>
      <w:r w:rsidRPr="00F4036D">
        <w:t xml:space="preserve"> non-joined-by-me</w:t>
      </w:r>
      <w:r w:rsidR="00930D58" w:rsidRPr="00F4036D">
        <w:t xml:space="preserve"> </w:t>
      </w:r>
      <w:r w:rsidRPr="00F4036D">
        <w:t>active event</w:t>
      </w:r>
      <w:r w:rsidR="00023C28" w:rsidRPr="00F4036D">
        <w:t>. The user should fulfill the criteria to join the event</w:t>
      </w:r>
    </w:p>
    <w:p w:rsidR="00D416AF" w:rsidRPr="00F4036D" w:rsidRDefault="00883924" w:rsidP="00D416AF">
      <w:pPr>
        <w:jc w:val="right"/>
      </w:pPr>
      <w:r w:rsidRPr="00E33F33">
        <w:rPr>
          <w:highlight w:val="green"/>
        </w:rPr>
        <w:t>4</w:t>
      </w:r>
      <w:r w:rsidR="00D416AF" w:rsidRPr="00E33F33">
        <w:rPr>
          <w:highlight w:val="green"/>
        </w:rPr>
        <w:t xml:space="preserve"> points</w:t>
      </w:r>
    </w:p>
    <w:p w:rsidR="004172B4" w:rsidRPr="00F4036D" w:rsidRDefault="004172B4" w:rsidP="004172B4">
      <w:pPr>
        <w:numPr>
          <w:ilvl w:val="1"/>
          <w:numId w:val="14"/>
        </w:numPr>
        <w:rPr>
          <w:b/>
        </w:rPr>
      </w:pPr>
      <w:r w:rsidRPr="00F4036D">
        <w:rPr>
          <w:b/>
        </w:rPr>
        <w:t>Leave</w:t>
      </w:r>
      <w:r w:rsidR="00C006C4" w:rsidRPr="00F4036D">
        <w:t xml:space="preserve"> a joined-by-me </w:t>
      </w:r>
      <w:r w:rsidRPr="00F4036D">
        <w:t>event</w:t>
      </w:r>
    </w:p>
    <w:p w:rsidR="004172B4" w:rsidRPr="00F4036D" w:rsidRDefault="00883924" w:rsidP="004172B4">
      <w:pPr>
        <w:jc w:val="right"/>
      </w:pPr>
      <w:r w:rsidRPr="00E33F33">
        <w:rPr>
          <w:highlight w:val="green"/>
        </w:rPr>
        <w:t>4</w:t>
      </w:r>
      <w:r w:rsidR="004172B4" w:rsidRPr="00E33F33">
        <w:rPr>
          <w:highlight w:val="green"/>
        </w:rPr>
        <w:t xml:space="preserve"> points</w:t>
      </w:r>
    </w:p>
    <w:p w:rsidR="004172B4" w:rsidRPr="00F4036D" w:rsidRDefault="004172B4" w:rsidP="004172B4">
      <w:pPr>
        <w:numPr>
          <w:ilvl w:val="1"/>
          <w:numId w:val="14"/>
        </w:numPr>
        <w:rPr>
          <w:b/>
        </w:rPr>
      </w:pPr>
      <w:r w:rsidRPr="00F4036D">
        <w:rPr>
          <w:b/>
        </w:rPr>
        <w:t xml:space="preserve">Leave a comment for a </w:t>
      </w:r>
      <w:r w:rsidRPr="00F4036D">
        <w:t>joined event</w:t>
      </w:r>
    </w:p>
    <w:p w:rsidR="00FC0D97" w:rsidRPr="00F4036D" w:rsidRDefault="004172B4" w:rsidP="004172B4">
      <w:pPr>
        <w:jc w:val="right"/>
      </w:pPr>
      <w:r w:rsidRPr="00F4036D">
        <w:t>5 points</w:t>
      </w:r>
    </w:p>
    <w:p w:rsidR="00E50403" w:rsidRPr="00F4036D" w:rsidRDefault="00282969" w:rsidP="00E45709">
      <w:pPr>
        <w:numPr>
          <w:ilvl w:val="0"/>
          <w:numId w:val="14"/>
        </w:numPr>
      </w:pPr>
      <w:r w:rsidRPr="00F4036D">
        <w:rPr>
          <w:b/>
        </w:rPr>
        <w:t>Profile</w:t>
      </w:r>
      <w:r w:rsidR="0031337B" w:rsidRPr="00F4036D">
        <w:rPr>
          <w:b/>
        </w:rPr>
        <w:t xml:space="preserve"> page </w:t>
      </w:r>
      <w:r w:rsidR="0031337B" w:rsidRPr="00F4036D">
        <w:t xml:space="preserve">– registered users (after login) should be able to see </w:t>
      </w:r>
      <w:r w:rsidR="004172B4" w:rsidRPr="00F4036D">
        <w:t>their profile and change the information</w:t>
      </w:r>
    </w:p>
    <w:p w:rsidR="00883924" w:rsidRDefault="00883924" w:rsidP="00883924">
      <w:pPr>
        <w:numPr>
          <w:ilvl w:val="1"/>
          <w:numId w:val="14"/>
        </w:numPr>
      </w:pPr>
      <w:r>
        <w:t>Change profile image</w:t>
      </w:r>
    </w:p>
    <w:p w:rsidR="00883924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Pr="00156885">
        <w:rPr>
          <w:highlight w:val="green"/>
        </w:rPr>
        <w:t>2 points</w:t>
      </w:r>
    </w:p>
    <w:p w:rsidR="00883924" w:rsidRDefault="00883924" w:rsidP="008E3DE2">
      <w:pPr>
        <w:numPr>
          <w:ilvl w:val="1"/>
          <w:numId w:val="14"/>
        </w:numPr>
      </w:pPr>
      <w:r>
        <w:t>Add phone number</w:t>
      </w:r>
    </w:p>
    <w:p w:rsidR="00883924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Pr="00156885">
        <w:rPr>
          <w:highlight w:val="green"/>
        </w:rPr>
        <w:t>2 points</w:t>
      </w:r>
    </w:p>
    <w:p w:rsidR="00883924" w:rsidRDefault="00883924" w:rsidP="00AA1036">
      <w:pPr>
        <w:numPr>
          <w:ilvl w:val="1"/>
          <w:numId w:val="14"/>
        </w:numPr>
        <w:tabs>
          <w:tab w:val="left" w:pos="9850"/>
          <w:tab w:val="right" w:pos="10773"/>
        </w:tabs>
        <w:jc w:val="left"/>
      </w:pPr>
      <w:r>
        <w:t>Add linked profile (Google+, Facebook, etc…)</w:t>
      </w:r>
    </w:p>
    <w:p w:rsidR="00883924" w:rsidRDefault="00883924" w:rsidP="00883924">
      <w:pPr>
        <w:tabs>
          <w:tab w:val="left" w:pos="9850"/>
          <w:tab w:val="right" w:pos="10773"/>
        </w:tabs>
        <w:ind w:left="1440"/>
        <w:jc w:val="left"/>
      </w:pPr>
      <w:r>
        <w:t xml:space="preserve">                                                                                                                                                            </w:t>
      </w:r>
      <w:r>
        <w:tab/>
      </w:r>
      <w:r w:rsidRPr="00156885">
        <w:rPr>
          <w:highlight w:val="green"/>
        </w:rPr>
        <w:t>2 points</w:t>
      </w:r>
    </w:p>
    <w:p w:rsidR="004172B4" w:rsidRPr="00F4036D" w:rsidRDefault="004172B4" w:rsidP="004172B4">
      <w:pPr>
        <w:numPr>
          <w:ilvl w:val="1"/>
          <w:numId w:val="14"/>
        </w:numPr>
      </w:pPr>
      <w:r w:rsidRPr="00F4036D">
        <w:t>List the created by the user events</w:t>
      </w:r>
    </w:p>
    <w:p w:rsidR="004172B4" w:rsidRPr="00F4036D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="007A4E7D" w:rsidRPr="00AF27C9">
        <w:rPr>
          <w:highlight w:val="green"/>
        </w:rPr>
        <w:t>2</w:t>
      </w:r>
      <w:r w:rsidR="00E50403" w:rsidRPr="00AF27C9">
        <w:rPr>
          <w:highlight w:val="green"/>
        </w:rPr>
        <w:t xml:space="preserve"> poi</w:t>
      </w:r>
      <w:bookmarkStart w:id="22" w:name="_GoBack"/>
      <w:bookmarkEnd w:id="22"/>
      <w:r w:rsidR="00E50403" w:rsidRPr="00AF27C9">
        <w:rPr>
          <w:highlight w:val="green"/>
        </w:rPr>
        <w:t>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the joined by the user events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passed events of the user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F76C1A" w:rsidRPr="00F4036D" w:rsidRDefault="003E1F1F" w:rsidP="00727CB2">
      <w:pPr>
        <w:numPr>
          <w:ilvl w:val="1"/>
          <w:numId w:val="14"/>
        </w:numPr>
      </w:pPr>
      <w:r w:rsidRPr="00F4036D">
        <w:t>Use</w:t>
      </w:r>
      <w:r w:rsidR="00446FA3" w:rsidRPr="00F4036D">
        <w:t xml:space="preserve"> server side paging (page size 10</w:t>
      </w:r>
      <w:r w:rsidRPr="00F4036D">
        <w:t>).</w:t>
      </w:r>
    </w:p>
    <w:p w:rsidR="00FE2B5D" w:rsidRPr="00F4036D" w:rsidRDefault="00883924" w:rsidP="004110F5">
      <w:pPr>
        <w:ind w:left="360"/>
        <w:jc w:val="right"/>
      </w:pPr>
      <w:r>
        <w:t>2</w:t>
      </w:r>
      <w:r w:rsidR="001F328B" w:rsidRPr="00F4036D">
        <w:t xml:space="preserve"> points</w:t>
      </w:r>
    </w:p>
    <w:p w:rsidR="00BA2AFF" w:rsidRPr="00F4036D" w:rsidRDefault="002D7541" w:rsidP="002D7541">
      <w:pPr>
        <w:pStyle w:val="Heading2"/>
      </w:pPr>
      <w:r w:rsidRPr="00F4036D">
        <w:t>Evaluation Criteria</w:t>
      </w:r>
    </w:p>
    <w:p w:rsidR="00BA2AFF" w:rsidRPr="00F4036D" w:rsidRDefault="002D7541" w:rsidP="000F11EF">
      <w:r w:rsidRPr="00F4036D">
        <w:t xml:space="preserve">The evaluation criteria </w:t>
      </w:r>
      <w:r w:rsidR="00A06B54" w:rsidRPr="00F4036D">
        <w:t>include</w:t>
      </w:r>
      <w:r w:rsidRPr="00F4036D">
        <w:t>:</w:t>
      </w:r>
      <w:r w:rsidR="00A06B54" w:rsidRPr="00F4036D">
        <w:t xml:space="preserve"> c</w:t>
      </w:r>
      <w:r w:rsidRPr="00F4036D">
        <w:t>orrect and complete</w:t>
      </w:r>
      <w:r w:rsidR="00E71ECB" w:rsidRPr="00F4036D">
        <w:t xml:space="preserve"> fulfillment of the </w:t>
      </w:r>
      <w:r w:rsidR="00A06B54" w:rsidRPr="00F4036D">
        <w:t>requirements; g</w:t>
      </w:r>
      <w:r w:rsidRPr="00F4036D">
        <w:t>ood technical design</w:t>
      </w:r>
      <w:r w:rsidR="003274C3" w:rsidRPr="00F4036D">
        <w:t xml:space="preserve"> and appropriate use of technologies</w:t>
      </w:r>
      <w:r w:rsidR="00A06B54" w:rsidRPr="00F4036D">
        <w:t>; h</w:t>
      </w:r>
      <w:r w:rsidRPr="00F4036D">
        <w:t>igh-quality code</w:t>
      </w:r>
      <w:r w:rsidR="00A06B54" w:rsidRPr="00F4036D">
        <w:t xml:space="preserve"> (</w:t>
      </w:r>
      <w:r w:rsidR="003274C3" w:rsidRPr="00F4036D">
        <w:t>correctness, readability, maintainability</w:t>
      </w:r>
      <w:r w:rsidR="00A06B54" w:rsidRPr="00F4036D">
        <w:t>)</w:t>
      </w:r>
      <w:r w:rsidRPr="00F4036D">
        <w:t>.</w:t>
      </w:r>
    </w:p>
    <w:p w:rsidR="00E71ECB" w:rsidRPr="00F4036D" w:rsidRDefault="00E71ECB" w:rsidP="00E71ECB">
      <w:pPr>
        <w:pStyle w:val="Heading2"/>
      </w:pPr>
      <w:r w:rsidRPr="00F4036D">
        <w:t>Other Terms</w:t>
      </w:r>
    </w:p>
    <w:p w:rsidR="00E71ECB" w:rsidRPr="00F4036D" w:rsidRDefault="00E71ECB" w:rsidP="00E71ECB">
      <w:r w:rsidRPr="00F4036D">
        <w:t xml:space="preserve">During the exam </w:t>
      </w:r>
      <w:r w:rsidR="00E80053" w:rsidRPr="00F4036D">
        <w:t xml:space="preserve">you are </w:t>
      </w:r>
      <w:r w:rsidRPr="00F4036D">
        <w:t>allowed to use any teaching materials, lectures, books, existing source code, and other paper or Internet resources.</w:t>
      </w:r>
      <w:r w:rsidR="0069458B" w:rsidRPr="00F4036D">
        <w:t xml:space="preserve"> </w:t>
      </w:r>
      <w:r w:rsidR="003C784E" w:rsidRPr="00F4036D">
        <w:t>Direct or indirect c</w:t>
      </w:r>
      <w:r w:rsidRPr="00F4036D">
        <w:t xml:space="preserve">ommunication with anybody in class or outside is </w:t>
      </w:r>
      <w:r w:rsidR="003C784E" w:rsidRPr="00F4036D">
        <w:t>forbidden</w:t>
      </w:r>
      <w:r w:rsidRPr="00F4036D">
        <w:t xml:space="preserve">. This includes but does not limit to </w:t>
      </w:r>
      <w:r w:rsidR="003C784E" w:rsidRPr="00F4036D">
        <w:t xml:space="preserve">technical conversations with other students, </w:t>
      </w:r>
      <w:r w:rsidRPr="00F4036D">
        <w:t>using mobile phones, chat software</w:t>
      </w:r>
      <w:r w:rsidR="003C784E" w:rsidRPr="00F4036D">
        <w:t xml:space="preserve"> (Skype, ICQ, etc.), email, forum posts,</w:t>
      </w:r>
      <w:r w:rsidR="002E39C7" w:rsidRPr="00F4036D">
        <w:t xml:space="preserve"> USB flash drives</w:t>
      </w:r>
      <w:r w:rsidR="003C784E" w:rsidRPr="00F4036D">
        <w:t xml:space="preserve"> etc.</w:t>
      </w:r>
    </w:p>
    <w:p w:rsidR="00E71ECB" w:rsidRPr="00F4036D" w:rsidRDefault="00E71ECB" w:rsidP="00E71ECB">
      <w:pPr>
        <w:pStyle w:val="Heading2"/>
      </w:pPr>
      <w:r w:rsidRPr="00F4036D">
        <w:lastRenderedPageBreak/>
        <w:t>Exam Duration</w:t>
      </w:r>
    </w:p>
    <w:p w:rsidR="00C61A29" w:rsidRPr="00F4036D" w:rsidRDefault="00E71ECB" w:rsidP="00C61A29">
      <w:r w:rsidRPr="00F4036D">
        <w:t xml:space="preserve">Students are allowed to work up to </w:t>
      </w:r>
      <w:r w:rsidR="00C564D0" w:rsidRPr="00F4036D">
        <w:rPr>
          <w:b/>
        </w:rPr>
        <w:t>8</w:t>
      </w:r>
      <w:r w:rsidRPr="00F4036D">
        <w:rPr>
          <w:b/>
        </w:rPr>
        <w:t xml:space="preserve"> hours</w:t>
      </w:r>
      <w:r w:rsidRPr="00F4036D">
        <w:t>.</w:t>
      </w:r>
    </w:p>
    <w:sectPr w:rsidR="00C61A29" w:rsidRPr="00F4036D" w:rsidSect="00367278">
      <w:headerReference w:type="default" r:id="rId9"/>
      <w:footerReference w:type="default" r:id="rId10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2D" w:rsidRDefault="00DB2D2D">
      <w:r>
        <w:separator/>
      </w:r>
    </w:p>
  </w:endnote>
  <w:endnote w:type="continuationSeparator" w:id="0">
    <w:p w:rsidR="00DB2D2D" w:rsidRDefault="00DB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26F5A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626F5A">
            <w:rPr>
              <w:noProof/>
            </w:rPr>
            <w:t>5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2D" w:rsidRDefault="00DB2D2D">
      <w:r>
        <w:separator/>
      </w:r>
    </w:p>
  </w:footnote>
  <w:footnote w:type="continuationSeparator" w:id="0">
    <w:p w:rsidR="00DB2D2D" w:rsidRDefault="00DB2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609D2"/>
    <w:multiLevelType w:val="hybridMultilevel"/>
    <w:tmpl w:val="BDC4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5302F"/>
    <w:multiLevelType w:val="hybridMultilevel"/>
    <w:tmpl w:val="4CE2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6D94F71"/>
    <w:multiLevelType w:val="hybridMultilevel"/>
    <w:tmpl w:val="D51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13"/>
  </w:num>
  <w:num w:numId="5">
    <w:abstractNumId w:val="8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14"/>
  </w:num>
  <w:num w:numId="11">
    <w:abstractNumId w:val="17"/>
  </w:num>
  <w:num w:numId="12">
    <w:abstractNumId w:val="1"/>
  </w:num>
  <w:num w:numId="13">
    <w:abstractNumId w:val="1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  <w:num w:numId="18">
    <w:abstractNumId w:val="19"/>
  </w:num>
  <w:num w:numId="19">
    <w:abstractNumId w:val="5"/>
  </w:num>
  <w:num w:numId="20">
    <w:abstractNumId w:val="6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06BA"/>
    <w:rsid w:val="000106DD"/>
    <w:rsid w:val="0001579D"/>
    <w:rsid w:val="000170C8"/>
    <w:rsid w:val="00023C28"/>
    <w:rsid w:val="0002766A"/>
    <w:rsid w:val="00027702"/>
    <w:rsid w:val="000278DE"/>
    <w:rsid w:val="00030510"/>
    <w:rsid w:val="00030587"/>
    <w:rsid w:val="000308C2"/>
    <w:rsid w:val="00032C14"/>
    <w:rsid w:val="0003452F"/>
    <w:rsid w:val="00034AA6"/>
    <w:rsid w:val="00041DC1"/>
    <w:rsid w:val="00044FC0"/>
    <w:rsid w:val="0005572C"/>
    <w:rsid w:val="00056B41"/>
    <w:rsid w:val="00060602"/>
    <w:rsid w:val="00063ABA"/>
    <w:rsid w:val="00071D09"/>
    <w:rsid w:val="00073001"/>
    <w:rsid w:val="000740D9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9697F"/>
    <w:rsid w:val="000A0177"/>
    <w:rsid w:val="000A4478"/>
    <w:rsid w:val="000B6052"/>
    <w:rsid w:val="000C0E22"/>
    <w:rsid w:val="000C266D"/>
    <w:rsid w:val="000D0EB0"/>
    <w:rsid w:val="000D11D6"/>
    <w:rsid w:val="000D6D6D"/>
    <w:rsid w:val="000E4EBF"/>
    <w:rsid w:val="000E532F"/>
    <w:rsid w:val="000E6EA7"/>
    <w:rsid w:val="000E70AF"/>
    <w:rsid w:val="000F07FD"/>
    <w:rsid w:val="000F0BB8"/>
    <w:rsid w:val="000F0DAD"/>
    <w:rsid w:val="000F11EF"/>
    <w:rsid w:val="000F19C4"/>
    <w:rsid w:val="000F1F71"/>
    <w:rsid w:val="000F2F84"/>
    <w:rsid w:val="000F5055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3411"/>
    <w:rsid w:val="00134C58"/>
    <w:rsid w:val="00134E12"/>
    <w:rsid w:val="0013628D"/>
    <w:rsid w:val="001517CF"/>
    <w:rsid w:val="001532BA"/>
    <w:rsid w:val="00156459"/>
    <w:rsid w:val="00156885"/>
    <w:rsid w:val="001606AF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A5F24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1B98"/>
    <w:rsid w:val="001D2FAF"/>
    <w:rsid w:val="001D59EC"/>
    <w:rsid w:val="001E0876"/>
    <w:rsid w:val="001E0BF0"/>
    <w:rsid w:val="001E177B"/>
    <w:rsid w:val="001E1E27"/>
    <w:rsid w:val="001E2F93"/>
    <w:rsid w:val="001E6075"/>
    <w:rsid w:val="001F152F"/>
    <w:rsid w:val="001F328B"/>
    <w:rsid w:val="001F4383"/>
    <w:rsid w:val="001F4FDD"/>
    <w:rsid w:val="001F551B"/>
    <w:rsid w:val="001F6007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2746D"/>
    <w:rsid w:val="002345C4"/>
    <w:rsid w:val="00241DDB"/>
    <w:rsid w:val="00242BA1"/>
    <w:rsid w:val="002436C0"/>
    <w:rsid w:val="00251C03"/>
    <w:rsid w:val="002527EB"/>
    <w:rsid w:val="00254C22"/>
    <w:rsid w:val="00256797"/>
    <w:rsid w:val="00261FF3"/>
    <w:rsid w:val="00263F60"/>
    <w:rsid w:val="00271C29"/>
    <w:rsid w:val="002725DF"/>
    <w:rsid w:val="0027273B"/>
    <w:rsid w:val="00272FB0"/>
    <w:rsid w:val="00276C45"/>
    <w:rsid w:val="002810BC"/>
    <w:rsid w:val="00281CBA"/>
    <w:rsid w:val="00282146"/>
    <w:rsid w:val="00282969"/>
    <w:rsid w:val="00283AAE"/>
    <w:rsid w:val="0028497B"/>
    <w:rsid w:val="00286C58"/>
    <w:rsid w:val="00290681"/>
    <w:rsid w:val="00290830"/>
    <w:rsid w:val="00294F78"/>
    <w:rsid w:val="002952CB"/>
    <w:rsid w:val="0029650F"/>
    <w:rsid w:val="002A00F9"/>
    <w:rsid w:val="002A61FE"/>
    <w:rsid w:val="002B14F4"/>
    <w:rsid w:val="002B57E4"/>
    <w:rsid w:val="002B580B"/>
    <w:rsid w:val="002B600A"/>
    <w:rsid w:val="002B6523"/>
    <w:rsid w:val="002B67D7"/>
    <w:rsid w:val="002B6AD5"/>
    <w:rsid w:val="002B6B03"/>
    <w:rsid w:val="002C43A1"/>
    <w:rsid w:val="002C6244"/>
    <w:rsid w:val="002C6EBD"/>
    <w:rsid w:val="002D036C"/>
    <w:rsid w:val="002D58AC"/>
    <w:rsid w:val="002D7541"/>
    <w:rsid w:val="002E302D"/>
    <w:rsid w:val="002E39C7"/>
    <w:rsid w:val="002E5A35"/>
    <w:rsid w:val="002E5FD8"/>
    <w:rsid w:val="002E7ED1"/>
    <w:rsid w:val="002F511A"/>
    <w:rsid w:val="002F7085"/>
    <w:rsid w:val="003015FE"/>
    <w:rsid w:val="003016C6"/>
    <w:rsid w:val="00306FF8"/>
    <w:rsid w:val="003074CD"/>
    <w:rsid w:val="00310041"/>
    <w:rsid w:val="00312B6E"/>
    <w:rsid w:val="0031337B"/>
    <w:rsid w:val="00316255"/>
    <w:rsid w:val="003177FF"/>
    <w:rsid w:val="0032016E"/>
    <w:rsid w:val="003226E3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08E5"/>
    <w:rsid w:val="003519DC"/>
    <w:rsid w:val="00351D32"/>
    <w:rsid w:val="00353760"/>
    <w:rsid w:val="0035397E"/>
    <w:rsid w:val="00353A75"/>
    <w:rsid w:val="00362620"/>
    <w:rsid w:val="0036527F"/>
    <w:rsid w:val="00366A90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6AD8"/>
    <w:rsid w:val="00397043"/>
    <w:rsid w:val="003A3B56"/>
    <w:rsid w:val="003A63C4"/>
    <w:rsid w:val="003C120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1D8F"/>
    <w:rsid w:val="0040728C"/>
    <w:rsid w:val="00407949"/>
    <w:rsid w:val="004110F5"/>
    <w:rsid w:val="004119A9"/>
    <w:rsid w:val="00416A51"/>
    <w:rsid w:val="00416F4C"/>
    <w:rsid w:val="004172B4"/>
    <w:rsid w:val="0042077E"/>
    <w:rsid w:val="004226C6"/>
    <w:rsid w:val="00427D4A"/>
    <w:rsid w:val="004337FF"/>
    <w:rsid w:val="00435906"/>
    <w:rsid w:val="00436E87"/>
    <w:rsid w:val="00437CE6"/>
    <w:rsid w:val="00442546"/>
    <w:rsid w:val="00444604"/>
    <w:rsid w:val="004452F2"/>
    <w:rsid w:val="0044575E"/>
    <w:rsid w:val="00446FA3"/>
    <w:rsid w:val="00451628"/>
    <w:rsid w:val="00453249"/>
    <w:rsid w:val="00453A78"/>
    <w:rsid w:val="00453DF3"/>
    <w:rsid w:val="00460E19"/>
    <w:rsid w:val="0046113A"/>
    <w:rsid w:val="004678C4"/>
    <w:rsid w:val="00467E8E"/>
    <w:rsid w:val="00474FBA"/>
    <w:rsid w:val="00476A64"/>
    <w:rsid w:val="00476F4D"/>
    <w:rsid w:val="00481722"/>
    <w:rsid w:val="004838F6"/>
    <w:rsid w:val="00485E2B"/>
    <w:rsid w:val="004864A1"/>
    <w:rsid w:val="004A4A26"/>
    <w:rsid w:val="004A61DB"/>
    <w:rsid w:val="004A7683"/>
    <w:rsid w:val="004A7EDE"/>
    <w:rsid w:val="004B2649"/>
    <w:rsid w:val="004B2A7E"/>
    <w:rsid w:val="004B420E"/>
    <w:rsid w:val="004B4CC1"/>
    <w:rsid w:val="004B6CEB"/>
    <w:rsid w:val="004B71DD"/>
    <w:rsid w:val="004B7694"/>
    <w:rsid w:val="004B7ED2"/>
    <w:rsid w:val="004C2418"/>
    <w:rsid w:val="004C3984"/>
    <w:rsid w:val="004C486F"/>
    <w:rsid w:val="004C659E"/>
    <w:rsid w:val="004C75F1"/>
    <w:rsid w:val="004D00CA"/>
    <w:rsid w:val="004D0809"/>
    <w:rsid w:val="004E0AFA"/>
    <w:rsid w:val="004E2FAB"/>
    <w:rsid w:val="004E5577"/>
    <w:rsid w:val="004E59B7"/>
    <w:rsid w:val="004F0143"/>
    <w:rsid w:val="004F1C70"/>
    <w:rsid w:val="004F390E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1E95"/>
    <w:rsid w:val="0053242B"/>
    <w:rsid w:val="005333B1"/>
    <w:rsid w:val="0053698C"/>
    <w:rsid w:val="0053711A"/>
    <w:rsid w:val="005371E6"/>
    <w:rsid w:val="00537877"/>
    <w:rsid w:val="00540E53"/>
    <w:rsid w:val="005410B4"/>
    <w:rsid w:val="00542F15"/>
    <w:rsid w:val="00543AC2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3F31"/>
    <w:rsid w:val="005B52A7"/>
    <w:rsid w:val="005B5929"/>
    <w:rsid w:val="005B66F9"/>
    <w:rsid w:val="005C2AA0"/>
    <w:rsid w:val="005C2B73"/>
    <w:rsid w:val="005C3BBD"/>
    <w:rsid w:val="005C6684"/>
    <w:rsid w:val="005D1EE2"/>
    <w:rsid w:val="005D1F6D"/>
    <w:rsid w:val="005D233E"/>
    <w:rsid w:val="005D258D"/>
    <w:rsid w:val="005D448B"/>
    <w:rsid w:val="005D71B5"/>
    <w:rsid w:val="005E281A"/>
    <w:rsid w:val="005E2DE7"/>
    <w:rsid w:val="005E404B"/>
    <w:rsid w:val="005E6DEA"/>
    <w:rsid w:val="005F1556"/>
    <w:rsid w:val="005F1D70"/>
    <w:rsid w:val="005F24D0"/>
    <w:rsid w:val="005F38BA"/>
    <w:rsid w:val="005F55C6"/>
    <w:rsid w:val="005F7C92"/>
    <w:rsid w:val="00600EE7"/>
    <w:rsid w:val="006014E0"/>
    <w:rsid w:val="00607785"/>
    <w:rsid w:val="00613AAD"/>
    <w:rsid w:val="00613CA7"/>
    <w:rsid w:val="0061545A"/>
    <w:rsid w:val="00615E35"/>
    <w:rsid w:val="006167EC"/>
    <w:rsid w:val="00620012"/>
    <w:rsid w:val="0062073C"/>
    <w:rsid w:val="0062275F"/>
    <w:rsid w:val="006234C5"/>
    <w:rsid w:val="00623801"/>
    <w:rsid w:val="00625677"/>
    <w:rsid w:val="00625F95"/>
    <w:rsid w:val="00626F5A"/>
    <w:rsid w:val="00636256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4477"/>
    <w:rsid w:val="006649DF"/>
    <w:rsid w:val="00665FEB"/>
    <w:rsid w:val="0067266F"/>
    <w:rsid w:val="00674C27"/>
    <w:rsid w:val="00675B7D"/>
    <w:rsid w:val="006767F0"/>
    <w:rsid w:val="00677A84"/>
    <w:rsid w:val="0068488A"/>
    <w:rsid w:val="00690E88"/>
    <w:rsid w:val="00691F76"/>
    <w:rsid w:val="00693BB9"/>
    <w:rsid w:val="0069458B"/>
    <w:rsid w:val="006951F8"/>
    <w:rsid w:val="00695459"/>
    <w:rsid w:val="00696427"/>
    <w:rsid w:val="00697185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19DA"/>
    <w:rsid w:val="006D2764"/>
    <w:rsid w:val="006E3E48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6ABD"/>
    <w:rsid w:val="00727CB2"/>
    <w:rsid w:val="00732755"/>
    <w:rsid w:val="00732CFF"/>
    <w:rsid w:val="00734196"/>
    <w:rsid w:val="00736350"/>
    <w:rsid w:val="00740DA0"/>
    <w:rsid w:val="007432AA"/>
    <w:rsid w:val="007479AD"/>
    <w:rsid w:val="0075053C"/>
    <w:rsid w:val="00750C37"/>
    <w:rsid w:val="00751325"/>
    <w:rsid w:val="00751A2B"/>
    <w:rsid w:val="00751DA2"/>
    <w:rsid w:val="007547CA"/>
    <w:rsid w:val="00757AB9"/>
    <w:rsid w:val="0076039D"/>
    <w:rsid w:val="0076109B"/>
    <w:rsid w:val="0076753C"/>
    <w:rsid w:val="00771DEA"/>
    <w:rsid w:val="00777C67"/>
    <w:rsid w:val="007802AC"/>
    <w:rsid w:val="00780723"/>
    <w:rsid w:val="0078183B"/>
    <w:rsid w:val="00787D35"/>
    <w:rsid w:val="00790B8C"/>
    <w:rsid w:val="00790C7E"/>
    <w:rsid w:val="007938B1"/>
    <w:rsid w:val="007940E2"/>
    <w:rsid w:val="0079429F"/>
    <w:rsid w:val="00796AD6"/>
    <w:rsid w:val="007A0139"/>
    <w:rsid w:val="007A4E7D"/>
    <w:rsid w:val="007A5A90"/>
    <w:rsid w:val="007B030C"/>
    <w:rsid w:val="007B2F61"/>
    <w:rsid w:val="007B32B7"/>
    <w:rsid w:val="007B5478"/>
    <w:rsid w:val="007B69BC"/>
    <w:rsid w:val="007B7404"/>
    <w:rsid w:val="007C03F9"/>
    <w:rsid w:val="007C075B"/>
    <w:rsid w:val="007C0DF5"/>
    <w:rsid w:val="007C30A4"/>
    <w:rsid w:val="007C36B0"/>
    <w:rsid w:val="007C4F57"/>
    <w:rsid w:val="007D03DF"/>
    <w:rsid w:val="007D1274"/>
    <w:rsid w:val="007D7773"/>
    <w:rsid w:val="007E0E69"/>
    <w:rsid w:val="007E4AB9"/>
    <w:rsid w:val="007E5D9F"/>
    <w:rsid w:val="007E607E"/>
    <w:rsid w:val="007E6E8D"/>
    <w:rsid w:val="007F789E"/>
    <w:rsid w:val="00801D4D"/>
    <w:rsid w:val="00801F60"/>
    <w:rsid w:val="00811709"/>
    <w:rsid w:val="00811995"/>
    <w:rsid w:val="00820CED"/>
    <w:rsid w:val="008276DE"/>
    <w:rsid w:val="008413E7"/>
    <w:rsid w:val="00841A5B"/>
    <w:rsid w:val="00847872"/>
    <w:rsid w:val="00847B16"/>
    <w:rsid w:val="008500AB"/>
    <w:rsid w:val="00852358"/>
    <w:rsid w:val="00852A76"/>
    <w:rsid w:val="00852D60"/>
    <w:rsid w:val="008532CF"/>
    <w:rsid w:val="008534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772D3"/>
    <w:rsid w:val="008804CB"/>
    <w:rsid w:val="008818E3"/>
    <w:rsid w:val="00883924"/>
    <w:rsid w:val="00883B2F"/>
    <w:rsid w:val="00886F00"/>
    <w:rsid w:val="00886F0F"/>
    <w:rsid w:val="00887E7A"/>
    <w:rsid w:val="00890213"/>
    <w:rsid w:val="0089522A"/>
    <w:rsid w:val="00897725"/>
    <w:rsid w:val="008A1443"/>
    <w:rsid w:val="008A1991"/>
    <w:rsid w:val="008A6D58"/>
    <w:rsid w:val="008B2DF7"/>
    <w:rsid w:val="008B3400"/>
    <w:rsid w:val="008B5E9D"/>
    <w:rsid w:val="008B7D6A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8F51B8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17553"/>
    <w:rsid w:val="009204CD"/>
    <w:rsid w:val="009232F7"/>
    <w:rsid w:val="0092436C"/>
    <w:rsid w:val="00925CA7"/>
    <w:rsid w:val="00930D58"/>
    <w:rsid w:val="0093117B"/>
    <w:rsid w:val="009350EA"/>
    <w:rsid w:val="009370B8"/>
    <w:rsid w:val="00940EA7"/>
    <w:rsid w:val="00954FC0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82584"/>
    <w:rsid w:val="00991930"/>
    <w:rsid w:val="00994193"/>
    <w:rsid w:val="009A0C4B"/>
    <w:rsid w:val="009A3F95"/>
    <w:rsid w:val="009A534F"/>
    <w:rsid w:val="009A7158"/>
    <w:rsid w:val="009A7831"/>
    <w:rsid w:val="009B0F20"/>
    <w:rsid w:val="009B3754"/>
    <w:rsid w:val="009B6427"/>
    <w:rsid w:val="009B6621"/>
    <w:rsid w:val="009B767D"/>
    <w:rsid w:val="009C0EA8"/>
    <w:rsid w:val="009C3B81"/>
    <w:rsid w:val="009D0B30"/>
    <w:rsid w:val="009D6217"/>
    <w:rsid w:val="009D62EE"/>
    <w:rsid w:val="009E2F89"/>
    <w:rsid w:val="009E7FA2"/>
    <w:rsid w:val="009F711E"/>
    <w:rsid w:val="00A00923"/>
    <w:rsid w:val="00A03BEC"/>
    <w:rsid w:val="00A04D42"/>
    <w:rsid w:val="00A051C6"/>
    <w:rsid w:val="00A0557C"/>
    <w:rsid w:val="00A058A7"/>
    <w:rsid w:val="00A06B54"/>
    <w:rsid w:val="00A06B9B"/>
    <w:rsid w:val="00A07914"/>
    <w:rsid w:val="00A11275"/>
    <w:rsid w:val="00A11365"/>
    <w:rsid w:val="00A11369"/>
    <w:rsid w:val="00A13C73"/>
    <w:rsid w:val="00A20995"/>
    <w:rsid w:val="00A2299C"/>
    <w:rsid w:val="00A23D72"/>
    <w:rsid w:val="00A367EB"/>
    <w:rsid w:val="00A410A0"/>
    <w:rsid w:val="00A41142"/>
    <w:rsid w:val="00A42035"/>
    <w:rsid w:val="00A50B94"/>
    <w:rsid w:val="00A52E7E"/>
    <w:rsid w:val="00A53288"/>
    <w:rsid w:val="00A532CA"/>
    <w:rsid w:val="00A53F5F"/>
    <w:rsid w:val="00A550D5"/>
    <w:rsid w:val="00A55C86"/>
    <w:rsid w:val="00A573BD"/>
    <w:rsid w:val="00A57670"/>
    <w:rsid w:val="00A57ACD"/>
    <w:rsid w:val="00A649B1"/>
    <w:rsid w:val="00A64F4B"/>
    <w:rsid w:val="00A66B0E"/>
    <w:rsid w:val="00A75754"/>
    <w:rsid w:val="00A7645D"/>
    <w:rsid w:val="00A77390"/>
    <w:rsid w:val="00A80634"/>
    <w:rsid w:val="00A80CC9"/>
    <w:rsid w:val="00A86A08"/>
    <w:rsid w:val="00A877CE"/>
    <w:rsid w:val="00A9218C"/>
    <w:rsid w:val="00A92269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1E2C"/>
    <w:rsid w:val="00AC66AC"/>
    <w:rsid w:val="00AC6ED7"/>
    <w:rsid w:val="00AC71B5"/>
    <w:rsid w:val="00AC7895"/>
    <w:rsid w:val="00AD12E6"/>
    <w:rsid w:val="00AD1D65"/>
    <w:rsid w:val="00AD3C6F"/>
    <w:rsid w:val="00AE0FDE"/>
    <w:rsid w:val="00AE694A"/>
    <w:rsid w:val="00AE6F53"/>
    <w:rsid w:val="00AF27C9"/>
    <w:rsid w:val="00AF379E"/>
    <w:rsid w:val="00AF6A49"/>
    <w:rsid w:val="00B01134"/>
    <w:rsid w:val="00B05A42"/>
    <w:rsid w:val="00B05B56"/>
    <w:rsid w:val="00B07334"/>
    <w:rsid w:val="00B11E65"/>
    <w:rsid w:val="00B12B5D"/>
    <w:rsid w:val="00B13659"/>
    <w:rsid w:val="00B14CA7"/>
    <w:rsid w:val="00B20CA3"/>
    <w:rsid w:val="00B21BD9"/>
    <w:rsid w:val="00B21F78"/>
    <w:rsid w:val="00B222C7"/>
    <w:rsid w:val="00B22A16"/>
    <w:rsid w:val="00B3076C"/>
    <w:rsid w:val="00B337AA"/>
    <w:rsid w:val="00B34722"/>
    <w:rsid w:val="00B370E4"/>
    <w:rsid w:val="00B409DD"/>
    <w:rsid w:val="00B438B1"/>
    <w:rsid w:val="00B443E5"/>
    <w:rsid w:val="00B47909"/>
    <w:rsid w:val="00B528EA"/>
    <w:rsid w:val="00B53A72"/>
    <w:rsid w:val="00B54810"/>
    <w:rsid w:val="00B611F8"/>
    <w:rsid w:val="00B65C49"/>
    <w:rsid w:val="00B67E52"/>
    <w:rsid w:val="00B70191"/>
    <w:rsid w:val="00B716A2"/>
    <w:rsid w:val="00B724B4"/>
    <w:rsid w:val="00B74F48"/>
    <w:rsid w:val="00B77328"/>
    <w:rsid w:val="00B8253C"/>
    <w:rsid w:val="00B83C30"/>
    <w:rsid w:val="00B848F0"/>
    <w:rsid w:val="00B865A6"/>
    <w:rsid w:val="00B902D0"/>
    <w:rsid w:val="00B95599"/>
    <w:rsid w:val="00B95854"/>
    <w:rsid w:val="00B95B64"/>
    <w:rsid w:val="00B964D9"/>
    <w:rsid w:val="00BA2AFF"/>
    <w:rsid w:val="00BA34F6"/>
    <w:rsid w:val="00BA67EB"/>
    <w:rsid w:val="00BB222F"/>
    <w:rsid w:val="00BB497C"/>
    <w:rsid w:val="00BB4DFC"/>
    <w:rsid w:val="00BB5780"/>
    <w:rsid w:val="00BB692B"/>
    <w:rsid w:val="00BC0EA5"/>
    <w:rsid w:val="00BC2953"/>
    <w:rsid w:val="00BC62FC"/>
    <w:rsid w:val="00BD61EB"/>
    <w:rsid w:val="00BD711D"/>
    <w:rsid w:val="00BE3AE7"/>
    <w:rsid w:val="00BE69F3"/>
    <w:rsid w:val="00BE7852"/>
    <w:rsid w:val="00BF0D7F"/>
    <w:rsid w:val="00BF1E34"/>
    <w:rsid w:val="00BF272D"/>
    <w:rsid w:val="00BF3F4C"/>
    <w:rsid w:val="00BF423C"/>
    <w:rsid w:val="00C006C4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45771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96E71"/>
    <w:rsid w:val="00CA1113"/>
    <w:rsid w:val="00CA26D9"/>
    <w:rsid w:val="00CA42CC"/>
    <w:rsid w:val="00CA4C6C"/>
    <w:rsid w:val="00CA4E0D"/>
    <w:rsid w:val="00CA5FF3"/>
    <w:rsid w:val="00CB0BC1"/>
    <w:rsid w:val="00CB5F7C"/>
    <w:rsid w:val="00CB626D"/>
    <w:rsid w:val="00CC01C3"/>
    <w:rsid w:val="00CC4BED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1AD3"/>
    <w:rsid w:val="00D03530"/>
    <w:rsid w:val="00D06758"/>
    <w:rsid w:val="00D067AD"/>
    <w:rsid w:val="00D1473F"/>
    <w:rsid w:val="00D16B13"/>
    <w:rsid w:val="00D22E5E"/>
    <w:rsid w:val="00D25231"/>
    <w:rsid w:val="00D27639"/>
    <w:rsid w:val="00D30383"/>
    <w:rsid w:val="00D32C1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461E"/>
    <w:rsid w:val="00D66747"/>
    <w:rsid w:val="00D74782"/>
    <w:rsid w:val="00D75E27"/>
    <w:rsid w:val="00D81584"/>
    <w:rsid w:val="00D81EFF"/>
    <w:rsid w:val="00D8203F"/>
    <w:rsid w:val="00D840B7"/>
    <w:rsid w:val="00D85EAA"/>
    <w:rsid w:val="00D86395"/>
    <w:rsid w:val="00D86456"/>
    <w:rsid w:val="00D944F0"/>
    <w:rsid w:val="00D968E8"/>
    <w:rsid w:val="00DA4623"/>
    <w:rsid w:val="00DA707E"/>
    <w:rsid w:val="00DA732A"/>
    <w:rsid w:val="00DB209F"/>
    <w:rsid w:val="00DB2D2D"/>
    <w:rsid w:val="00DB6D56"/>
    <w:rsid w:val="00DD1F6C"/>
    <w:rsid w:val="00DF0BAD"/>
    <w:rsid w:val="00DF0C55"/>
    <w:rsid w:val="00DF6CD9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7DC"/>
    <w:rsid w:val="00E20B92"/>
    <w:rsid w:val="00E21C50"/>
    <w:rsid w:val="00E23B2A"/>
    <w:rsid w:val="00E250B8"/>
    <w:rsid w:val="00E25C2B"/>
    <w:rsid w:val="00E26680"/>
    <w:rsid w:val="00E269E6"/>
    <w:rsid w:val="00E27CA7"/>
    <w:rsid w:val="00E336EC"/>
    <w:rsid w:val="00E33F33"/>
    <w:rsid w:val="00E35BC1"/>
    <w:rsid w:val="00E370C0"/>
    <w:rsid w:val="00E41EC1"/>
    <w:rsid w:val="00E423E2"/>
    <w:rsid w:val="00E45709"/>
    <w:rsid w:val="00E4598E"/>
    <w:rsid w:val="00E50403"/>
    <w:rsid w:val="00E52941"/>
    <w:rsid w:val="00E5532A"/>
    <w:rsid w:val="00E55ED9"/>
    <w:rsid w:val="00E56813"/>
    <w:rsid w:val="00E577A4"/>
    <w:rsid w:val="00E62FB4"/>
    <w:rsid w:val="00E65FA3"/>
    <w:rsid w:val="00E67985"/>
    <w:rsid w:val="00E71ECB"/>
    <w:rsid w:val="00E73242"/>
    <w:rsid w:val="00E73D13"/>
    <w:rsid w:val="00E75179"/>
    <w:rsid w:val="00E754C6"/>
    <w:rsid w:val="00E80053"/>
    <w:rsid w:val="00E803F6"/>
    <w:rsid w:val="00E82D15"/>
    <w:rsid w:val="00E84395"/>
    <w:rsid w:val="00E86BB3"/>
    <w:rsid w:val="00E87004"/>
    <w:rsid w:val="00E87DAD"/>
    <w:rsid w:val="00E90C88"/>
    <w:rsid w:val="00E914FF"/>
    <w:rsid w:val="00E921D7"/>
    <w:rsid w:val="00EA056A"/>
    <w:rsid w:val="00EA579E"/>
    <w:rsid w:val="00EA7F8A"/>
    <w:rsid w:val="00EC3767"/>
    <w:rsid w:val="00EC54DD"/>
    <w:rsid w:val="00ED05DD"/>
    <w:rsid w:val="00ED1023"/>
    <w:rsid w:val="00ED1F7C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10D3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39D7"/>
    <w:rsid w:val="00F04490"/>
    <w:rsid w:val="00F155FD"/>
    <w:rsid w:val="00F1605F"/>
    <w:rsid w:val="00F20488"/>
    <w:rsid w:val="00F22DD2"/>
    <w:rsid w:val="00F30262"/>
    <w:rsid w:val="00F30848"/>
    <w:rsid w:val="00F4036D"/>
    <w:rsid w:val="00F407D4"/>
    <w:rsid w:val="00F43EB1"/>
    <w:rsid w:val="00F4415E"/>
    <w:rsid w:val="00F44305"/>
    <w:rsid w:val="00F4639C"/>
    <w:rsid w:val="00F5075E"/>
    <w:rsid w:val="00F50B7F"/>
    <w:rsid w:val="00F5143A"/>
    <w:rsid w:val="00F5480D"/>
    <w:rsid w:val="00F642FA"/>
    <w:rsid w:val="00F65F33"/>
    <w:rsid w:val="00F6694C"/>
    <w:rsid w:val="00F76C1A"/>
    <w:rsid w:val="00F8172E"/>
    <w:rsid w:val="00F81C8D"/>
    <w:rsid w:val="00F82D72"/>
    <w:rsid w:val="00F83F72"/>
    <w:rsid w:val="00F847F5"/>
    <w:rsid w:val="00F85C6A"/>
    <w:rsid w:val="00F908D5"/>
    <w:rsid w:val="00F91DE3"/>
    <w:rsid w:val="00F92A46"/>
    <w:rsid w:val="00F95E08"/>
    <w:rsid w:val="00FA1685"/>
    <w:rsid w:val="00FA1E84"/>
    <w:rsid w:val="00FA64C0"/>
    <w:rsid w:val="00FA71AA"/>
    <w:rsid w:val="00FB251D"/>
    <w:rsid w:val="00FB6669"/>
    <w:rsid w:val="00FB7087"/>
    <w:rsid w:val="00FC0D97"/>
    <w:rsid w:val="00FC1C87"/>
    <w:rsid w:val="00FC4ECA"/>
    <w:rsid w:val="00FC5339"/>
    <w:rsid w:val="00FC6E8E"/>
    <w:rsid w:val="00FC7D77"/>
    <w:rsid w:val="00FC7F0D"/>
    <w:rsid w:val="00FD04C2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461C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7FB7C-E396-493A-9292-719F1098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644</TotalTime>
  <Pages>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7503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JR</cp:lastModifiedBy>
  <cp:revision>204</cp:revision>
  <cp:lastPrinted>2010-07-05T14:06:00Z</cp:lastPrinted>
  <dcterms:created xsi:type="dcterms:W3CDTF">2013-10-07T06:43:00Z</dcterms:created>
  <dcterms:modified xsi:type="dcterms:W3CDTF">2014-10-13T15:04:00Z</dcterms:modified>
</cp:coreProperties>
</file>
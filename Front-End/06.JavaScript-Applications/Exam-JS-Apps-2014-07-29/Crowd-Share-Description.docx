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C7A9" w14:textId="77777777" w:rsidR="00E7314D" w:rsidRPr="007E22E7" w:rsidRDefault="00E7314D" w:rsidP="00E7314D">
      <w:pPr>
        <w:pStyle w:val="Title"/>
      </w:pPr>
      <w:r>
        <w:t>Crowd Share – Web Client</w:t>
      </w:r>
    </w:p>
    <w:p w14:paraId="49786F32" w14:textId="5B423FD0" w:rsidR="00E7314D" w:rsidRPr="00E7314D" w:rsidRDefault="00E7314D" w:rsidP="00E7314D">
      <w:pPr>
        <w:pStyle w:val="Sub-headline"/>
        <w:jc w:val="center"/>
      </w:pPr>
      <w:r>
        <w:t>Practical exam JavaScript Applications - 29 July 2014</w:t>
      </w:r>
    </w:p>
    <w:p w14:paraId="07FAFDD7" w14:textId="77777777" w:rsidR="00AA0864" w:rsidRDefault="00E7314D" w:rsidP="00E7314D">
      <w:r>
        <w:t>You are given server logic in the form of a REST API in Node.js, which implement</w:t>
      </w:r>
      <w:r w:rsidR="00E9464D">
        <w:t>s</w:t>
      </w:r>
      <w:r>
        <w:t xml:space="preserve"> the Crowd Share. Your task is to develop a client-side application using HTML, CSS and JavaScript (+jQuery), that uses (consumes) these services, to allow users to share their posts, using their web browser. </w:t>
      </w:r>
    </w:p>
    <w:p w14:paraId="6EE0275E" w14:textId="3DD630BB" w:rsidR="00E7314D" w:rsidRDefault="00AA0864" w:rsidP="00E7314D">
      <w:r>
        <w:t>The server is started through the app.js script from Node (you need first to install the dependencies) or by starting the</w:t>
      </w:r>
      <w:r w:rsidR="005841A8">
        <w:t xml:space="preserve"> commands</w:t>
      </w:r>
      <w:r>
        <w:t xml:space="preserve"> start-server.</w:t>
      </w:r>
      <w:r w:rsidR="005841A8">
        <w:t>txt</w:t>
      </w:r>
      <w:r w:rsidR="00933BC1">
        <w:t xml:space="preserve"> fil</w:t>
      </w:r>
      <w:r w:rsidR="00CA7B98">
        <w:t>e</w:t>
      </w:r>
      <w:r>
        <w:t>.</w:t>
      </w:r>
    </w:p>
    <w:p w14:paraId="4B8E75EC" w14:textId="1A8534FD" w:rsidR="00626A2C" w:rsidRPr="007E22E7" w:rsidRDefault="00626A2C" w:rsidP="00E7314D">
      <w:r>
        <w:t xml:space="preserve">The server is available locally on your computer or online here: </w:t>
      </w:r>
      <w:hyperlink r:id="rId12" w:history="1">
        <w:r w:rsidRPr="001D1F4A">
          <w:rPr>
            <w:rStyle w:val="Hyperlink"/>
          </w:rPr>
          <w:t>http://jsapps.bgcoder.com/</w:t>
        </w:r>
      </w:hyperlink>
      <w:r>
        <w:t xml:space="preserve"> </w:t>
      </w:r>
    </w:p>
    <w:p w14:paraId="285321F5" w14:textId="77777777" w:rsidR="00E7314D" w:rsidRPr="007E22E7" w:rsidRDefault="00E7314D" w:rsidP="009A345B">
      <w:pPr>
        <w:pStyle w:val="Sub-headline"/>
      </w:pPr>
      <w:r>
        <w:t>Crowd Share Description</w:t>
      </w:r>
    </w:p>
    <w:p w14:paraId="184A818F" w14:textId="77777777" w:rsidR="00E7314D" w:rsidRPr="0082175D" w:rsidRDefault="00E7314D" w:rsidP="00E7314D">
      <w:r w:rsidRPr="0082175D">
        <w:t xml:space="preserve">Visitors must register in order to post to the Crowd Share application. </w:t>
      </w:r>
    </w:p>
    <w:p w14:paraId="7D58FE59" w14:textId="77777777" w:rsidR="00E7314D" w:rsidRDefault="00E7314D" w:rsidP="00E7314D">
      <w:r w:rsidRPr="0082175D">
        <w:t>The application has the following workflow:</w:t>
      </w:r>
    </w:p>
    <w:p w14:paraId="5A228D66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enter the application</w:t>
      </w:r>
    </w:p>
    <w:p w14:paraId="7A975FA3" w14:textId="7DD343C1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can view all the posts, even i</w:t>
      </w:r>
      <w:r w:rsidR="00E9464D">
        <w:t>f</w:t>
      </w:r>
      <w:r>
        <w:t xml:space="preserve"> not </w:t>
      </w:r>
      <w:r w:rsidR="009B4E8C">
        <w:t>logged-in</w:t>
      </w:r>
    </w:p>
    <w:p w14:paraId="1C3CEB66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can register or login a user</w:t>
      </w:r>
    </w:p>
    <w:p w14:paraId="62EC1576" w14:textId="1C7937A5" w:rsidR="009A345B" w:rsidRDefault="009A345B" w:rsidP="009A345B">
      <w:pPr>
        <w:numPr>
          <w:ilvl w:val="0"/>
          <w:numId w:val="21"/>
        </w:numPr>
        <w:spacing w:before="120" w:after="120" w:line="240" w:lineRule="auto"/>
        <w:jc w:val="both"/>
      </w:pPr>
      <w:r>
        <w:t>Visitors can view all posts</w:t>
      </w:r>
      <w:r w:rsidR="00356EDE">
        <w:t>, sorted</w:t>
      </w:r>
    </w:p>
    <w:p w14:paraId="37C34144" w14:textId="0AD7C31F" w:rsidR="009A345B" w:rsidRPr="0082175D" w:rsidRDefault="009A345B" w:rsidP="009A345B">
      <w:pPr>
        <w:numPr>
          <w:ilvl w:val="1"/>
          <w:numId w:val="21"/>
        </w:numPr>
        <w:spacing w:before="120" w:after="120" w:line="240" w:lineRule="auto"/>
        <w:jc w:val="both"/>
      </w:pPr>
      <w:r w:rsidRPr="0082175D">
        <w:t>The visitor chooses how the posts to be sorted:</w:t>
      </w:r>
    </w:p>
    <w:p w14:paraId="23B5A716" w14:textId="47D5A014" w:rsidR="009A345B" w:rsidRPr="0082175D" w:rsidRDefault="009A345B" w:rsidP="00650C37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 w:rsidRPr="0082175D">
        <w:t>By date or by title (alphabetically)</w:t>
      </w:r>
    </w:p>
    <w:p w14:paraId="0FB18B12" w14:textId="66258113" w:rsidR="009A345B" w:rsidRPr="0082175D" w:rsidRDefault="009A345B" w:rsidP="00650C37">
      <w:pPr>
        <w:numPr>
          <w:ilvl w:val="2"/>
          <w:numId w:val="26"/>
        </w:numPr>
        <w:spacing w:before="120" w:after="120" w:line="240" w:lineRule="auto"/>
        <w:ind w:left="1843"/>
        <w:jc w:val="both"/>
      </w:pPr>
      <w:r w:rsidRPr="0082175D">
        <w:t>Ascending or descending</w:t>
      </w:r>
    </w:p>
    <w:p w14:paraId="177A3E12" w14:textId="77777777" w:rsidR="009715BE" w:rsidRPr="00DB316E" w:rsidRDefault="00650C37" w:rsidP="009715BE">
      <w:pPr>
        <w:numPr>
          <w:ilvl w:val="1"/>
          <w:numId w:val="21"/>
        </w:numPr>
        <w:spacing w:before="120" w:after="120" w:line="240" w:lineRule="auto"/>
        <w:jc w:val="both"/>
        <w:rPr>
          <w:highlight w:val="yellow"/>
        </w:rPr>
      </w:pPr>
      <w:r w:rsidRPr="00DB316E">
        <w:rPr>
          <w:highlight w:val="yellow"/>
        </w:rPr>
        <w:t xml:space="preserve">The visitor can see </w:t>
      </w:r>
      <w:r w:rsidR="009715BE" w:rsidRPr="00DB316E">
        <w:rPr>
          <w:highlight w:val="yellow"/>
        </w:rPr>
        <w:t>the posts in pages. Each page contains N posts</w:t>
      </w:r>
    </w:p>
    <w:p w14:paraId="2D55BB6A" w14:textId="7E94BB15" w:rsidR="009715BE" w:rsidRPr="00DB316E" w:rsidRDefault="009715BE" w:rsidP="005D1736">
      <w:pPr>
        <w:numPr>
          <w:ilvl w:val="2"/>
          <w:numId w:val="26"/>
        </w:numPr>
        <w:spacing w:before="120" w:after="120" w:line="240" w:lineRule="auto"/>
        <w:ind w:left="1843"/>
        <w:jc w:val="both"/>
        <w:rPr>
          <w:highlight w:val="yellow"/>
        </w:rPr>
      </w:pPr>
      <w:r w:rsidRPr="00DB316E">
        <w:rPr>
          <w:highlight w:val="yellow"/>
        </w:rPr>
        <w:t>N is provided by the visitor</w:t>
      </w:r>
    </w:p>
    <w:p w14:paraId="4D039F0F" w14:textId="12D95536" w:rsidR="009715BE" w:rsidRPr="00DB316E" w:rsidRDefault="009715BE" w:rsidP="005D1736">
      <w:pPr>
        <w:numPr>
          <w:ilvl w:val="2"/>
          <w:numId w:val="26"/>
        </w:numPr>
        <w:spacing w:before="120" w:after="120" w:line="240" w:lineRule="auto"/>
        <w:ind w:left="1843"/>
        <w:jc w:val="both"/>
        <w:rPr>
          <w:highlight w:val="yellow"/>
        </w:rPr>
      </w:pPr>
      <w:r w:rsidRPr="00DB316E">
        <w:rPr>
          <w:highlight w:val="yellow"/>
        </w:rPr>
        <w:t>Visitors can navigate through the pages (previous or next)</w:t>
      </w:r>
    </w:p>
    <w:p w14:paraId="681F7335" w14:textId="47AC055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can register a user</w:t>
      </w:r>
    </w:p>
    <w:p w14:paraId="19939937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username and a password</w:t>
      </w:r>
    </w:p>
    <w:p w14:paraId="4E69881B" w14:textId="30830047" w:rsidR="00E7314D" w:rsidRDefault="006564C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Visitors can log</w:t>
      </w:r>
      <w:r w:rsidR="00767A81">
        <w:t>in into</w:t>
      </w:r>
      <w:r w:rsidR="00E7314D">
        <w:t xml:space="preserve"> the application</w:t>
      </w:r>
    </w:p>
    <w:p w14:paraId="41974555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username and a password</w:t>
      </w:r>
    </w:p>
    <w:p w14:paraId="634B9954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They receive an unique session key that is used to authenticate to the application</w:t>
      </w:r>
    </w:p>
    <w:p w14:paraId="66462858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Logged-in users can logout from the application</w:t>
      </w:r>
    </w:p>
    <w:p w14:paraId="2C86A956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 xml:space="preserve">Providing their session key (received after the login) </w:t>
      </w:r>
    </w:p>
    <w:p w14:paraId="451B1B43" w14:textId="77777777" w:rsidR="00E7314D" w:rsidRDefault="00E7314D" w:rsidP="00E7314D">
      <w:pPr>
        <w:numPr>
          <w:ilvl w:val="0"/>
          <w:numId w:val="21"/>
        </w:numPr>
        <w:spacing w:before="120" w:after="120" w:line="240" w:lineRule="auto"/>
        <w:jc w:val="both"/>
      </w:pPr>
      <w:r>
        <w:t>Registered users can post into the Crowd Share</w:t>
      </w:r>
    </w:p>
    <w:p w14:paraId="3BF1BD12" w14:textId="77777777" w:rsidR="00E7314D" w:rsidRDefault="00E7314D" w:rsidP="00E7314D">
      <w:pPr>
        <w:numPr>
          <w:ilvl w:val="1"/>
          <w:numId w:val="21"/>
        </w:numPr>
        <w:spacing w:before="120" w:after="120" w:line="240" w:lineRule="auto"/>
        <w:jc w:val="both"/>
      </w:pPr>
      <w:r>
        <w:t>Providing a title, body and a session key (received after the login)</w:t>
      </w:r>
    </w:p>
    <w:p w14:paraId="5024B723" w14:textId="77777777" w:rsidR="00C117A9" w:rsidRDefault="00C117A9" w:rsidP="009A345B">
      <w:pPr>
        <w:pStyle w:val="Sub-headline"/>
      </w:pPr>
    </w:p>
    <w:p w14:paraId="43EF2C50" w14:textId="77777777" w:rsidR="00E7314D" w:rsidRDefault="00E7314D" w:rsidP="009A345B">
      <w:pPr>
        <w:pStyle w:val="Sub-headline"/>
      </w:pPr>
      <w:r>
        <w:t>Task description</w:t>
      </w:r>
    </w:p>
    <w:p w14:paraId="71F786F5" w14:textId="6A3D9746" w:rsidR="009A345B" w:rsidRDefault="009A345B" w:rsidP="009A345B">
      <w:r>
        <w:t>Using the REST API, implement the Crowd Share application, following the requirements:</w:t>
      </w:r>
    </w:p>
    <w:p w14:paraId="752BCFD8" w14:textId="2CD1804A" w:rsidR="00ED19CE" w:rsidRDefault="005D1736" w:rsidP="00ED19CE">
      <w:pPr>
        <w:pStyle w:val="SubsubHeading"/>
      </w:pPr>
      <w:r>
        <w:t>Implementation Requirements</w:t>
      </w:r>
    </w:p>
    <w:p w14:paraId="7C33633B" w14:textId="7DD435A3" w:rsidR="00ED19CE" w:rsidRDefault="00ED19CE" w:rsidP="00ED19CE">
      <w:r>
        <w:t>Use all the endpoints from the REST API</w:t>
      </w:r>
      <w:r w:rsidR="00494AE5">
        <w:t>. F</w:t>
      </w:r>
      <w:r w:rsidR="005526ED">
        <w:t xml:space="preserve">ull description can be found in </w:t>
      </w:r>
      <w:r w:rsidR="005526ED" w:rsidRPr="00494AE5">
        <w:rPr>
          <w:b/>
        </w:rPr>
        <w:t>Crowd-Share-Services.docx/ Crowd-Share-Services.pdf</w:t>
      </w:r>
      <w:r w:rsidR="005526ED">
        <w:t xml:space="preserve"> fi</w:t>
      </w:r>
      <w:r w:rsidR="00494AE5">
        <w:t>le.</w:t>
      </w:r>
    </w:p>
    <w:tbl>
      <w:tblPr>
        <w:tblStyle w:val="TableGrid"/>
        <w:tblW w:w="9957" w:type="dxa"/>
        <w:jc w:val="center"/>
        <w:tblLook w:val="04A0" w:firstRow="1" w:lastRow="0" w:firstColumn="1" w:lastColumn="0" w:noHBand="0" w:noVBand="1"/>
      </w:tblPr>
      <w:tblGrid>
        <w:gridCol w:w="1062"/>
        <w:gridCol w:w="1156"/>
        <w:gridCol w:w="7739"/>
      </w:tblGrid>
      <w:tr w:rsidR="00ED19CE" w:rsidRPr="00E9464D" w14:paraId="17C2CCB2" w14:textId="77777777" w:rsidTr="00E9464D">
        <w:trPr>
          <w:jc w:val="center"/>
        </w:trPr>
        <w:tc>
          <w:tcPr>
            <w:tcW w:w="1062" w:type="dxa"/>
          </w:tcPr>
          <w:p w14:paraId="4B34C654" w14:textId="2733965E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Method</w:t>
            </w:r>
          </w:p>
        </w:tc>
        <w:tc>
          <w:tcPr>
            <w:tcW w:w="1156" w:type="dxa"/>
          </w:tcPr>
          <w:p w14:paraId="42A95690" w14:textId="011C557D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Endpoint</w:t>
            </w:r>
          </w:p>
        </w:tc>
        <w:tc>
          <w:tcPr>
            <w:tcW w:w="7739" w:type="dxa"/>
          </w:tcPr>
          <w:p w14:paraId="756AA82D" w14:textId="37085EDF" w:rsidR="00ED19CE" w:rsidRPr="00E9464D" w:rsidRDefault="00ED19CE" w:rsidP="00ED19CE">
            <w:pPr>
              <w:rPr>
                <w:b/>
              </w:rPr>
            </w:pPr>
            <w:r w:rsidRPr="00E9464D">
              <w:rPr>
                <w:b/>
              </w:rPr>
              <w:t>Brief description</w:t>
            </w:r>
          </w:p>
        </w:tc>
      </w:tr>
      <w:tr w:rsidR="00ED19CE" w14:paraId="2422DD56" w14:textId="77777777" w:rsidTr="00E9464D">
        <w:trPr>
          <w:jc w:val="center"/>
        </w:trPr>
        <w:tc>
          <w:tcPr>
            <w:tcW w:w="1062" w:type="dxa"/>
          </w:tcPr>
          <w:p w14:paraId="31DF6718" w14:textId="6891E962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6282D277" w14:textId="364B683D" w:rsidR="00ED19CE" w:rsidRDefault="00ED19CE" w:rsidP="00ED19CE">
            <w:r>
              <w:t>/user</w:t>
            </w:r>
          </w:p>
        </w:tc>
        <w:tc>
          <w:tcPr>
            <w:tcW w:w="7739" w:type="dxa"/>
          </w:tcPr>
          <w:p w14:paraId="4FD11BC3" w14:textId="0D8605F6" w:rsidR="00ED19CE" w:rsidRDefault="00ED19CE" w:rsidP="00ED19CE">
            <w:r>
              <w:t xml:space="preserve">Registers </w:t>
            </w:r>
            <w:proofErr w:type="gramStart"/>
            <w:r>
              <w:t>an</w:t>
            </w:r>
            <w:proofErr w:type="gramEnd"/>
            <w:r>
              <w:t xml:space="preserve"> user</w:t>
            </w:r>
            <w:r w:rsidR="00E9464D">
              <w:t>. Needs a username and authentication code</w:t>
            </w:r>
          </w:p>
        </w:tc>
      </w:tr>
      <w:tr w:rsidR="00ED19CE" w14:paraId="5E9BB734" w14:textId="77777777" w:rsidTr="00E9464D">
        <w:trPr>
          <w:jc w:val="center"/>
        </w:trPr>
        <w:tc>
          <w:tcPr>
            <w:tcW w:w="1062" w:type="dxa"/>
          </w:tcPr>
          <w:p w14:paraId="646D7037" w14:textId="16D025CD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5576DAB3" w14:textId="4A46F021" w:rsidR="00ED19CE" w:rsidRDefault="00ED19CE" w:rsidP="00ED19CE">
            <w:r>
              <w:t>/</w:t>
            </w:r>
            <w:proofErr w:type="spellStart"/>
            <w:r>
              <w:t>auth</w:t>
            </w:r>
            <w:proofErr w:type="spellEnd"/>
          </w:p>
        </w:tc>
        <w:tc>
          <w:tcPr>
            <w:tcW w:w="7739" w:type="dxa"/>
          </w:tcPr>
          <w:p w14:paraId="4BB0F45F" w14:textId="699F674F" w:rsidR="00ED19CE" w:rsidRDefault="00ED19CE" w:rsidP="00ED19CE">
            <w:r>
              <w:t xml:space="preserve">Logs-in </w:t>
            </w:r>
            <w:proofErr w:type="gramStart"/>
            <w:r>
              <w:t>an</w:t>
            </w:r>
            <w:proofErr w:type="gramEnd"/>
            <w:r>
              <w:t xml:space="preserve"> user</w:t>
            </w:r>
            <w:r w:rsidR="00E9464D">
              <w:t>. Needs a username and authentication code. Returns a session key.</w:t>
            </w:r>
          </w:p>
        </w:tc>
      </w:tr>
      <w:tr w:rsidR="00ED19CE" w14:paraId="0CBB9D71" w14:textId="77777777" w:rsidTr="00E9464D">
        <w:trPr>
          <w:jc w:val="center"/>
        </w:trPr>
        <w:tc>
          <w:tcPr>
            <w:tcW w:w="1062" w:type="dxa"/>
          </w:tcPr>
          <w:p w14:paraId="71A5DE17" w14:textId="1493BB31" w:rsidR="00ED19CE" w:rsidRDefault="00ED19CE" w:rsidP="00ED19CE">
            <w:r>
              <w:t>PUT</w:t>
            </w:r>
          </w:p>
        </w:tc>
        <w:tc>
          <w:tcPr>
            <w:tcW w:w="1156" w:type="dxa"/>
          </w:tcPr>
          <w:p w14:paraId="03461364" w14:textId="0280F0B1" w:rsidR="00ED19CE" w:rsidRDefault="00ED19CE" w:rsidP="00ED19CE">
            <w:r>
              <w:t>/user</w:t>
            </w:r>
          </w:p>
        </w:tc>
        <w:tc>
          <w:tcPr>
            <w:tcW w:w="7739" w:type="dxa"/>
          </w:tcPr>
          <w:p w14:paraId="3262A0B2" w14:textId="234B43B4" w:rsidR="00ED19CE" w:rsidRDefault="00ED19CE" w:rsidP="00ED19CE">
            <w:r>
              <w:t xml:space="preserve">Logs-out </w:t>
            </w:r>
            <w:proofErr w:type="gramStart"/>
            <w:r>
              <w:t>an</w:t>
            </w:r>
            <w:proofErr w:type="gramEnd"/>
            <w:r>
              <w:t xml:space="preserve"> user</w:t>
            </w:r>
            <w:r w:rsidR="00E9464D">
              <w:t>. Needs a session key</w:t>
            </w:r>
          </w:p>
        </w:tc>
      </w:tr>
      <w:tr w:rsidR="00ED19CE" w14:paraId="3F7F3E6A" w14:textId="77777777" w:rsidTr="00E9464D">
        <w:trPr>
          <w:jc w:val="center"/>
        </w:trPr>
        <w:tc>
          <w:tcPr>
            <w:tcW w:w="1062" w:type="dxa"/>
          </w:tcPr>
          <w:p w14:paraId="2ED5C81B" w14:textId="19A2D2F3" w:rsidR="00ED19CE" w:rsidRDefault="00ED19CE" w:rsidP="00ED19CE">
            <w:r>
              <w:t>POST</w:t>
            </w:r>
          </w:p>
        </w:tc>
        <w:tc>
          <w:tcPr>
            <w:tcW w:w="1156" w:type="dxa"/>
          </w:tcPr>
          <w:p w14:paraId="5A6A919E" w14:textId="16837D2F" w:rsidR="00ED19CE" w:rsidRDefault="00ED19CE" w:rsidP="00ED19CE">
            <w:r>
              <w:t>/post</w:t>
            </w:r>
          </w:p>
        </w:tc>
        <w:tc>
          <w:tcPr>
            <w:tcW w:w="7739" w:type="dxa"/>
          </w:tcPr>
          <w:p w14:paraId="4561441F" w14:textId="1971097D" w:rsidR="00ED19CE" w:rsidRDefault="00ED19CE" w:rsidP="00ED19CE">
            <w:r>
              <w:t>Creates a new post</w:t>
            </w:r>
            <w:r w:rsidR="00E9464D">
              <w:t>. Needs a session key</w:t>
            </w:r>
          </w:p>
        </w:tc>
      </w:tr>
      <w:tr w:rsidR="00ED19CE" w14:paraId="1F1B96FC" w14:textId="77777777" w:rsidTr="00E9464D">
        <w:trPr>
          <w:jc w:val="center"/>
        </w:trPr>
        <w:tc>
          <w:tcPr>
            <w:tcW w:w="1062" w:type="dxa"/>
          </w:tcPr>
          <w:p w14:paraId="1DA17DED" w14:textId="007C05E3" w:rsidR="00ED19CE" w:rsidRDefault="00ED19CE" w:rsidP="00ED19CE">
            <w:r>
              <w:t>GET</w:t>
            </w:r>
          </w:p>
        </w:tc>
        <w:tc>
          <w:tcPr>
            <w:tcW w:w="1156" w:type="dxa"/>
          </w:tcPr>
          <w:p w14:paraId="5768A644" w14:textId="30FA7BC1" w:rsidR="00ED19CE" w:rsidRDefault="00ED19CE" w:rsidP="00ED19CE">
            <w:r>
              <w:t>/post</w:t>
            </w:r>
          </w:p>
        </w:tc>
        <w:tc>
          <w:tcPr>
            <w:tcW w:w="7739" w:type="dxa"/>
          </w:tcPr>
          <w:p w14:paraId="64BF6F3E" w14:textId="293C689D" w:rsidR="00ED19CE" w:rsidRDefault="00ED19CE" w:rsidP="00ED19CE">
            <w:r>
              <w:t>Fetch posts from server</w:t>
            </w:r>
            <w:r w:rsidR="00E9464D">
              <w:t>. Can filter posts either by User or by search pattern</w:t>
            </w:r>
          </w:p>
        </w:tc>
      </w:tr>
    </w:tbl>
    <w:p w14:paraId="26C6D5F5" w14:textId="77777777" w:rsidR="00E9464D" w:rsidRDefault="00E9464D" w:rsidP="009A345B">
      <w:pPr>
        <w:pStyle w:val="SubsubHeading"/>
      </w:pPr>
    </w:p>
    <w:p w14:paraId="707A2765" w14:textId="387AA3B3" w:rsidR="009A345B" w:rsidRDefault="009A345B" w:rsidP="00E9464D">
      <w:pPr>
        <w:pStyle w:val="SubsubHeading"/>
      </w:pPr>
      <w:r>
        <w:t>Application Structure Requirements</w:t>
      </w:r>
    </w:p>
    <w:p w14:paraId="53E6D51B" w14:textId="7F1DB789" w:rsidR="009A345B" w:rsidRDefault="009A345B" w:rsidP="009A345B">
      <w:r>
        <w:t>Divide your application into reusable and with-tests-in-mind modules:</w:t>
      </w:r>
    </w:p>
    <w:p w14:paraId="1D8B2BD8" w14:textId="47ED7923" w:rsidR="009A345B" w:rsidRDefault="009A345B" w:rsidP="009A345B">
      <w:pPr>
        <w:pStyle w:val="ListParagraph"/>
        <w:numPr>
          <w:ilvl w:val="0"/>
          <w:numId w:val="23"/>
        </w:numPr>
      </w:pPr>
      <w:r>
        <w:t>Module for generating UI</w:t>
      </w:r>
    </w:p>
    <w:p w14:paraId="27B8991A" w14:textId="31EE5F31" w:rsidR="009A345B" w:rsidRDefault="009A345B" w:rsidP="009A345B">
      <w:pPr>
        <w:pStyle w:val="ListParagraph"/>
        <w:numPr>
          <w:ilvl w:val="0"/>
          <w:numId w:val="23"/>
        </w:numPr>
      </w:pPr>
      <w:r>
        <w:t>Module for access to the REST API</w:t>
      </w:r>
    </w:p>
    <w:p w14:paraId="7C4D060F" w14:textId="0085DAD8" w:rsidR="009A345B" w:rsidRDefault="009A345B" w:rsidP="009A345B">
      <w:pPr>
        <w:pStyle w:val="ListParagraph"/>
        <w:numPr>
          <w:ilvl w:val="0"/>
          <w:numId w:val="23"/>
        </w:numPr>
      </w:pPr>
      <w:r>
        <w:t>Module for appli</w:t>
      </w:r>
      <w:bookmarkStart w:id="0" w:name="_GoBack"/>
      <w:bookmarkEnd w:id="0"/>
      <w:r>
        <w:t>cation control flow</w:t>
      </w:r>
    </w:p>
    <w:p w14:paraId="20C6AA74" w14:textId="692E4DA0" w:rsidR="009A345B" w:rsidRDefault="009A345B" w:rsidP="009A345B">
      <w:pPr>
        <w:pStyle w:val="SubsubHeading"/>
      </w:pPr>
      <w:r>
        <w:t>Technical requirements</w:t>
      </w:r>
    </w:p>
    <w:p w14:paraId="3064EAF0" w14:textId="4FAE1226" w:rsidR="009A345B" w:rsidRDefault="009A345B" w:rsidP="009A345B">
      <w:r>
        <w:t>You must use the following libraries:</w:t>
      </w:r>
    </w:p>
    <w:p w14:paraId="2A95CB89" w14:textId="5F74CFAA" w:rsidR="009A345B" w:rsidRPr="0082175D" w:rsidRDefault="009A345B" w:rsidP="009A345B">
      <w:pPr>
        <w:pStyle w:val="ListParagraph"/>
        <w:numPr>
          <w:ilvl w:val="0"/>
          <w:numId w:val="24"/>
        </w:numPr>
      </w:pPr>
      <w:r w:rsidRPr="0082175D">
        <w:t>Underscore.js</w:t>
      </w:r>
    </w:p>
    <w:p w14:paraId="26ECA4A3" w14:textId="49F1017C" w:rsidR="009A345B" w:rsidRDefault="009A345B" w:rsidP="009A345B">
      <w:pPr>
        <w:pStyle w:val="ListParagraph"/>
        <w:numPr>
          <w:ilvl w:val="0"/>
          <w:numId w:val="24"/>
        </w:numPr>
      </w:pPr>
      <w:r>
        <w:t>Require.js</w:t>
      </w:r>
    </w:p>
    <w:p w14:paraId="1F4F8D6B" w14:textId="355F7446" w:rsidR="009A345B" w:rsidRPr="00EA4431" w:rsidRDefault="009A345B" w:rsidP="009A345B">
      <w:pPr>
        <w:pStyle w:val="ListParagraph"/>
        <w:numPr>
          <w:ilvl w:val="0"/>
          <w:numId w:val="24"/>
        </w:numPr>
      </w:pPr>
      <w:r w:rsidRPr="00EA4431">
        <w:t>A library that provides promises (ex. Q or RSVP)</w:t>
      </w:r>
    </w:p>
    <w:p w14:paraId="577B4883" w14:textId="2F99B304" w:rsidR="00B97900" w:rsidRPr="00DB316E" w:rsidRDefault="00B97900" w:rsidP="009A345B">
      <w:pPr>
        <w:pStyle w:val="ListParagraph"/>
        <w:numPr>
          <w:ilvl w:val="0"/>
          <w:numId w:val="24"/>
        </w:numPr>
        <w:rPr>
          <w:highlight w:val="yellow"/>
        </w:rPr>
      </w:pPr>
      <w:r w:rsidRPr="00DB316E">
        <w:rPr>
          <w:highlight w:val="yellow"/>
        </w:rPr>
        <w:t>Mocha and Chai</w:t>
      </w:r>
    </w:p>
    <w:p w14:paraId="377C4492" w14:textId="70F6B756" w:rsidR="009A345B" w:rsidRDefault="009A345B" w:rsidP="009A345B">
      <w:pPr>
        <w:pStyle w:val="SubsubHeading"/>
      </w:pPr>
      <w:r>
        <w:t>Testing requirements</w:t>
      </w:r>
    </w:p>
    <w:p w14:paraId="02C992C6" w14:textId="504345D2" w:rsidR="009A345B" w:rsidRDefault="009A345B" w:rsidP="00E9464D">
      <w:r>
        <w:t>You</w:t>
      </w:r>
      <w:r w:rsidR="00FB3DD3">
        <w:t xml:space="preserve">r </w:t>
      </w:r>
      <w:r>
        <w:t xml:space="preserve">unit tests </w:t>
      </w:r>
      <w:r w:rsidR="00FB3DD3">
        <w:t xml:space="preserve">must be done using </w:t>
      </w:r>
      <w:r>
        <w:t>Mocha and Chai.</w:t>
      </w:r>
      <w:r w:rsidR="00A0446D">
        <w:t xml:space="preserve"> </w:t>
      </w:r>
      <w:r w:rsidR="00E9464D">
        <w:t xml:space="preserve">All tests must use fake posts data, without </w:t>
      </w:r>
      <w:r w:rsidR="005D1736">
        <w:t>actual HTTP requests to the REST API</w:t>
      </w:r>
      <w:r w:rsidR="00E9464D">
        <w:t>.</w:t>
      </w:r>
    </w:p>
    <w:p w14:paraId="31555BB8" w14:textId="027A8265" w:rsidR="009A345B" w:rsidRDefault="00E9464D" w:rsidP="009A345B">
      <w:pPr>
        <w:pStyle w:val="ListParagraph"/>
        <w:numPr>
          <w:ilvl w:val="0"/>
          <w:numId w:val="25"/>
        </w:numPr>
      </w:pPr>
      <w:r>
        <w:t>Test the sort behavior</w:t>
      </w:r>
    </w:p>
    <w:p w14:paraId="40C9F279" w14:textId="77777777" w:rsidR="005D1736" w:rsidRDefault="005D1736" w:rsidP="005D1736">
      <w:pPr>
        <w:pStyle w:val="ListParagraph"/>
        <w:numPr>
          <w:ilvl w:val="1"/>
          <w:numId w:val="25"/>
        </w:numPr>
      </w:pPr>
      <w:r>
        <w:t>Without posts</w:t>
      </w:r>
    </w:p>
    <w:p w14:paraId="538F66D6" w14:textId="6881865E" w:rsidR="005D1736" w:rsidRDefault="005D1736" w:rsidP="005D1736">
      <w:pPr>
        <w:pStyle w:val="ListParagraph"/>
        <w:numPr>
          <w:ilvl w:val="1"/>
          <w:numId w:val="25"/>
        </w:numPr>
      </w:pPr>
      <w:r>
        <w:t>With posts</w:t>
      </w:r>
    </w:p>
    <w:p w14:paraId="5D8E2E53" w14:textId="32941280" w:rsidR="005D1736" w:rsidRDefault="005D1736" w:rsidP="005D1736">
      <w:pPr>
        <w:pStyle w:val="ListParagraph"/>
        <w:numPr>
          <w:ilvl w:val="1"/>
          <w:numId w:val="25"/>
        </w:numPr>
      </w:pPr>
      <w:r>
        <w:t>Both by title and by date</w:t>
      </w:r>
    </w:p>
    <w:p w14:paraId="75968500" w14:textId="426A9659" w:rsidR="005D1736" w:rsidRDefault="00E9464D" w:rsidP="00E9464D">
      <w:pPr>
        <w:pStyle w:val="ListParagraph"/>
        <w:numPr>
          <w:ilvl w:val="0"/>
          <w:numId w:val="25"/>
        </w:numPr>
      </w:pPr>
      <w:r>
        <w:lastRenderedPageBreak/>
        <w:t>Test the paging behavior</w:t>
      </w:r>
    </w:p>
    <w:p w14:paraId="0E16B538" w14:textId="14952CD9" w:rsidR="00E9464D" w:rsidRDefault="00E9464D" w:rsidP="00E9464D">
      <w:pPr>
        <w:pStyle w:val="ListParagraph"/>
        <w:numPr>
          <w:ilvl w:val="1"/>
          <w:numId w:val="25"/>
        </w:numPr>
      </w:pPr>
      <w:r>
        <w:t>Without posts</w:t>
      </w:r>
    </w:p>
    <w:p w14:paraId="1F93F0B5" w14:textId="01FFC830" w:rsidR="00445447" w:rsidRDefault="00E9464D" w:rsidP="009F0096">
      <w:pPr>
        <w:pStyle w:val="ListParagraph"/>
        <w:numPr>
          <w:ilvl w:val="1"/>
          <w:numId w:val="25"/>
        </w:numPr>
      </w:pPr>
      <w:r>
        <w:t>With posts</w:t>
      </w:r>
    </w:p>
    <w:p w14:paraId="25B8C354" w14:textId="6BB12712" w:rsidR="002D01A8" w:rsidRDefault="00AC165A" w:rsidP="00AC165A">
      <w:pPr>
        <w:pStyle w:val="SubsubHeading"/>
      </w:pPr>
      <w:r>
        <w:t>User Interface requirements</w:t>
      </w:r>
    </w:p>
    <w:p w14:paraId="53102283" w14:textId="0FF6981A" w:rsidR="00952E28" w:rsidRDefault="00AC165A" w:rsidP="00AC165A">
      <w:r>
        <w:t>You are free to use any UI framework or UI helper framewor</w:t>
      </w:r>
      <w:r w:rsidR="009A4F0C">
        <w:t>k of your choice. Just create a</w:t>
      </w:r>
      <w:r>
        <w:t xml:space="preserve"> usable user interface, where users don’t wonder where to click to make a thing happen</w:t>
      </w:r>
      <w:r w:rsidR="00952E28">
        <w:t>.</w:t>
      </w:r>
    </w:p>
    <w:p w14:paraId="495D92B3" w14:textId="77777777" w:rsidR="00952E28" w:rsidRDefault="00952E28" w:rsidP="00AC165A">
      <w:r>
        <w:t>Some, but not all of the frameworks are:</w:t>
      </w:r>
    </w:p>
    <w:p w14:paraId="459B090C" w14:textId="187A1F48" w:rsidR="00AC165A" w:rsidRDefault="00952E28" w:rsidP="00952E28">
      <w:pPr>
        <w:pStyle w:val="ListParagraph"/>
        <w:numPr>
          <w:ilvl w:val="0"/>
          <w:numId w:val="27"/>
        </w:numPr>
      </w:pPr>
      <w:r>
        <w:t>CSS framework like Twitter Bootstrap</w:t>
      </w:r>
    </w:p>
    <w:p w14:paraId="30212071" w14:textId="7DF1EF39" w:rsidR="00952E28" w:rsidRDefault="00952E28" w:rsidP="00952E28">
      <w:pPr>
        <w:pStyle w:val="ListParagraph"/>
        <w:numPr>
          <w:ilvl w:val="0"/>
          <w:numId w:val="27"/>
        </w:numPr>
      </w:pPr>
      <w:r>
        <w:t xml:space="preserve">UI components framework like </w:t>
      </w:r>
      <w:proofErr w:type="spellStart"/>
      <w:r>
        <w:t>Telerik</w:t>
      </w:r>
      <w:proofErr w:type="spellEnd"/>
      <w:r>
        <w:t xml:space="preserve"> </w:t>
      </w:r>
      <w:proofErr w:type="spellStart"/>
      <w:r>
        <w:t>KendoUI</w:t>
      </w:r>
      <w:proofErr w:type="spellEnd"/>
      <w:r w:rsidR="00532D73">
        <w:t xml:space="preserve"> (only the UI components)</w:t>
      </w:r>
      <w:r>
        <w:t xml:space="preserve"> or jQuery UI</w:t>
      </w:r>
    </w:p>
    <w:p w14:paraId="7FF3BD41" w14:textId="6204F3B7" w:rsidR="00952E28" w:rsidRDefault="00952E28" w:rsidP="00952E28">
      <w:pPr>
        <w:pStyle w:val="ListParagraph"/>
        <w:numPr>
          <w:ilvl w:val="0"/>
          <w:numId w:val="27"/>
        </w:numPr>
      </w:pPr>
      <w:r>
        <w:t>Template framework like Handlebars.js or Mustache.js</w:t>
      </w:r>
    </w:p>
    <w:p w14:paraId="07FE76AE" w14:textId="140AD09E" w:rsidR="00532D73" w:rsidRDefault="00532D73" w:rsidP="00952E28">
      <w:pPr>
        <w:pStyle w:val="ListParagraph"/>
        <w:numPr>
          <w:ilvl w:val="0"/>
          <w:numId w:val="27"/>
        </w:numPr>
      </w:pPr>
      <w:r>
        <w:t>Routing framework like Sammy.js (only the routing)</w:t>
      </w:r>
    </w:p>
    <w:p w14:paraId="5DBF52D7" w14:textId="6A9A7622" w:rsidR="00532D73" w:rsidRDefault="00532D73" w:rsidP="00532D73">
      <w:r>
        <w:t>You are not allowed to use any framework that provides an MV* architecture like:</w:t>
      </w:r>
    </w:p>
    <w:p w14:paraId="5D4A717F" w14:textId="5F4FB94C" w:rsidR="00532D73" w:rsidRDefault="00532D73" w:rsidP="00532D73">
      <w:pPr>
        <w:pStyle w:val="ListParagraph"/>
        <w:numPr>
          <w:ilvl w:val="0"/>
          <w:numId w:val="28"/>
        </w:numPr>
      </w:pPr>
      <w:proofErr w:type="spellStart"/>
      <w:r>
        <w:t>AngularJS</w:t>
      </w:r>
      <w:proofErr w:type="spellEnd"/>
    </w:p>
    <w:p w14:paraId="4E4F9D3B" w14:textId="469A1B42" w:rsidR="00532D73" w:rsidRDefault="00532D73" w:rsidP="00532D73">
      <w:pPr>
        <w:pStyle w:val="ListParagraph"/>
        <w:numPr>
          <w:ilvl w:val="0"/>
          <w:numId w:val="28"/>
        </w:numPr>
      </w:pPr>
      <w:r>
        <w:t>Backbone.js</w:t>
      </w:r>
    </w:p>
    <w:p w14:paraId="108482C9" w14:textId="29F29C0D" w:rsidR="00532D73" w:rsidRDefault="00532D73" w:rsidP="00532D73">
      <w:pPr>
        <w:pStyle w:val="ListParagraph"/>
        <w:numPr>
          <w:ilvl w:val="0"/>
          <w:numId w:val="28"/>
        </w:numPr>
      </w:pPr>
      <w:r>
        <w:t>Ember.js</w:t>
      </w:r>
    </w:p>
    <w:p w14:paraId="21147C55" w14:textId="6602BEC2" w:rsidR="00532D73" w:rsidRDefault="00532D73" w:rsidP="00532D73">
      <w:pPr>
        <w:pStyle w:val="ListParagraph"/>
        <w:numPr>
          <w:ilvl w:val="0"/>
          <w:numId w:val="28"/>
        </w:numPr>
      </w:pPr>
      <w:proofErr w:type="spellStart"/>
      <w:r>
        <w:t>KendoUI</w:t>
      </w:r>
      <w:proofErr w:type="spellEnd"/>
    </w:p>
    <w:p w14:paraId="42B2F235" w14:textId="125CFAB6" w:rsidR="00532D73" w:rsidRDefault="00532D73" w:rsidP="00532D73">
      <w:pPr>
        <w:pStyle w:val="ListParagraph"/>
        <w:numPr>
          <w:ilvl w:val="0"/>
          <w:numId w:val="28"/>
        </w:numPr>
      </w:pPr>
      <w:r>
        <w:t>Sammy.js</w:t>
      </w:r>
    </w:p>
    <w:p w14:paraId="57EA9F0B" w14:textId="77774B4E" w:rsidR="004315FA" w:rsidRDefault="004315FA" w:rsidP="00532D73">
      <w:pPr>
        <w:pStyle w:val="ListParagraph"/>
        <w:numPr>
          <w:ilvl w:val="0"/>
          <w:numId w:val="28"/>
        </w:numPr>
      </w:pPr>
      <w:r>
        <w:t>Knockout.js</w:t>
      </w:r>
    </w:p>
    <w:p w14:paraId="5EE44D53" w14:textId="3690ED97" w:rsidR="004315FA" w:rsidRDefault="004315FA" w:rsidP="00532D73">
      <w:pPr>
        <w:pStyle w:val="ListParagraph"/>
        <w:numPr>
          <w:ilvl w:val="0"/>
          <w:numId w:val="28"/>
        </w:numPr>
      </w:pPr>
      <w:r>
        <w:t>Knockback.js</w:t>
      </w:r>
    </w:p>
    <w:p w14:paraId="660AC100" w14:textId="77777777" w:rsidR="00AC165A" w:rsidRPr="00E9464D" w:rsidRDefault="00AC165A" w:rsidP="002D01A8"/>
    <w:sectPr w:rsidR="00AC165A" w:rsidRPr="00E9464D" w:rsidSect="00CA4F3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B2ED9" w14:textId="77777777" w:rsidR="00C721D6" w:rsidRDefault="00C721D6" w:rsidP="006F61B7">
      <w:pPr>
        <w:spacing w:after="0" w:line="240" w:lineRule="auto"/>
      </w:pPr>
      <w:r>
        <w:separator/>
      </w:r>
    </w:p>
  </w:endnote>
  <w:endnote w:type="continuationSeparator" w:id="0">
    <w:p w14:paraId="62EFBBF8" w14:textId="77777777" w:rsidR="00C721D6" w:rsidRDefault="00C721D6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CF0B" w14:textId="77777777" w:rsidR="005D1736" w:rsidRDefault="005D1736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D1736" w:rsidRPr="00114EFF" w:rsidRDefault="005D1736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75D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75D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D1736" w:rsidRPr="00114EFF" w:rsidRDefault="005D1736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2175D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2175D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5FCBAF7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D1736" w:rsidRDefault="005D1736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D1736" w:rsidRPr="00114EFF" w:rsidRDefault="005D1736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26E1F" w14:textId="77777777" w:rsidR="005D1736" w:rsidRDefault="005D1736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5665D84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D1736" w:rsidRPr="00114EFF" w:rsidRDefault="005D1736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D1736" w:rsidRPr="00114EFF" w:rsidRDefault="005D1736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D1736" w:rsidRDefault="005D1736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D1736" w:rsidRDefault="005D17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0081A" w14:textId="77777777" w:rsidR="00C721D6" w:rsidRDefault="00C721D6" w:rsidP="006F61B7">
      <w:pPr>
        <w:spacing w:after="0" w:line="240" w:lineRule="auto"/>
      </w:pPr>
      <w:r>
        <w:separator/>
      </w:r>
    </w:p>
  </w:footnote>
  <w:footnote w:type="continuationSeparator" w:id="0">
    <w:p w14:paraId="3D6AD1A9" w14:textId="77777777" w:rsidR="00C721D6" w:rsidRDefault="00C721D6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895C7" w14:textId="77777777" w:rsidR="005D1736" w:rsidRDefault="005D1736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D1736" w:rsidRDefault="005D1736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64082" w14:textId="77777777" w:rsidR="005D1736" w:rsidRDefault="005D1736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535A8"/>
    <w:multiLevelType w:val="hybridMultilevel"/>
    <w:tmpl w:val="36CC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63689"/>
    <w:multiLevelType w:val="hybridMultilevel"/>
    <w:tmpl w:val="AB6A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05C04"/>
    <w:multiLevelType w:val="hybridMultilevel"/>
    <w:tmpl w:val="C152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D2DD2"/>
    <w:multiLevelType w:val="hybridMultilevel"/>
    <w:tmpl w:val="2562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E07834"/>
    <w:multiLevelType w:val="hybridMultilevel"/>
    <w:tmpl w:val="4DD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FA30ED"/>
    <w:multiLevelType w:val="hybridMultilevel"/>
    <w:tmpl w:val="4432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32D8D"/>
    <w:multiLevelType w:val="hybridMultilevel"/>
    <w:tmpl w:val="76EE2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43EDF"/>
    <w:multiLevelType w:val="hybridMultilevel"/>
    <w:tmpl w:val="40A445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5"/>
  </w:num>
  <w:num w:numId="5">
    <w:abstractNumId w:val="16"/>
  </w:num>
  <w:num w:numId="6">
    <w:abstractNumId w:val="3"/>
  </w:num>
  <w:num w:numId="7">
    <w:abstractNumId w:val="2"/>
  </w:num>
  <w:num w:numId="8">
    <w:abstractNumId w:val="27"/>
  </w:num>
  <w:num w:numId="9">
    <w:abstractNumId w:val="25"/>
  </w:num>
  <w:num w:numId="10">
    <w:abstractNumId w:val="8"/>
  </w:num>
  <w:num w:numId="11">
    <w:abstractNumId w:val="0"/>
  </w:num>
  <w:num w:numId="12">
    <w:abstractNumId w:val="5"/>
  </w:num>
  <w:num w:numId="13">
    <w:abstractNumId w:val="18"/>
  </w:num>
  <w:num w:numId="14">
    <w:abstractNumId w:val="10"/>
  </w:num>
  <w:num w:numId="15">
    <w:abstractNumId w:val="4"/>
  </w:num>
  <w:num w:numId="16">
    <w:abstractNumId w:val="20"/>
  </w:num>
  <w:num w:numId="17">
    <w:abstractNumId w:val="24"/>
  </w:num>
  <w:num w:numId="18">
    <w:abstractNumId w:val="23"/>
  </w:num>
  <w:num w:numId="19">
    <w:abstractNumId w:val="6"/>
  </w:num>
  <w:num w:numId="20">
    <w:abstractNumId w:val="11"/>
  </w:num>
  <w:num w:numId="21">
    <w:abstractNumId w:val="22"/>
  </w:num>
  <w:num w:numId="22">
    <w:abstractNumId w:val="19"/>
  </w:num>
  <w:num w:numId="23">
    <w:abstractNumId w:val="9"/>
  </w:num>
  <w:num w:numId="24">
    <w:abstractNumId w:val="21"/>
  </w:num>
  <w:num w:numId="25">
    <w:abstractNumId w:val="1"/>
  </w:num>
  <w:num w:numId="26">
    <w:abstractNumId w:val="14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7193"/>
    <w:rsid w:val="00062D89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C1F7A"/>
    <w:rsid w:val="002D01A8"/>
    <w:rsid w:val="002D39DE"/>
    <w:rsid w:val="00324E29"/>
    <w:rsid w:val="00353625"/>
    <w:rsid w:val="00356EDE"/>
    <w:rsid w:val="00387CE9"/>
    <w:rsid w:val="003A2092"/>
    <w:rsid w:val="0040176B"/>
    <w:rsid w:val="00417DFF"/>
    <w:rsid w:val="004315FA"/>
    <w:rsid w:val="004409B0"/>
    <w:rsid w:val="00445447"/>
    <w:rsid w:val="00463F07"/>
    <w:rsid w:val="00480399"/>
    <w:rsid w:val="00494AE5"/>
    <w:rsid w:val="005157A5"/>
    <w:rsid w:val="00532D73"/>
    <w:rsid w:val="00534D34"/>
    <w:rsid w:val="005526ED"/>
    <w:rsid w:val="0055279D"/>
    <w:rsid w:val="005841A8"/>
    <w:rsid w:val="005D0CF7"/>
    <w:rsid w:val="005D1736"/>
    <w:rsid w:val="005F547E"/>
    <w:rsid w:val="00604CBE"/>
    <w:rsid w:val="00613486"/>
    <w:rsid w:val="00626A2C"/>
    <w:rsid w:val="00641DC9"/>
    <w:rsid w:val="00650C37"/>
    <w:rsid w:val="006564CD"/>
    <w:rsid w:val="0066159B"/>
    <w:rsid w:val="00692DA1"/>
    <w:rsid w:val="006B696E"/>
    <w:rsid w:val="006C4FFE"/>
    <w:rsid w:val="006F200C"/>
    <w:rsid w:val="006F61B7"/>
    <w:rsid w:val="007410E1"/>
    <w:rsid w:val="00767A81"/>
    <w:rsid w:val="007E48DE"/>
    <w:rsid w:val="007F22F3"/>
    <w:rsid w:val="00811550"/>
    <w:rsid w:val="008201F4"/>
    <w:rsid w:val="0082175D"/>
    <w:rsid w:val="008E60BE"/>
    <w:rsid w:val="00933BC1"/>
    <w:rsid w:val="00950F1E"/>
    <w:rsid w:val="00952E28"/>
    <w:rsid w:val="009715BE"/>
    <w:rsid w:val="00993B4F"/>
    <w:rsid w:val="009A00F5"/>
    <w:rsid w:val="009A345B"/>
    <w:rsid w:val="009A4F0C"/>
    <w:rsid w:val="009B4E8C"/>
    <w:rsid w:val="009F0096"/>
    <w:rsid w:val="00A0446D"/>
    <w:rsid w:val="00A73949"/>
    <w:rsid w:val="00AA0864"/>
    <w:rsid w:val="00AC165A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97900"/>
    <w:rsid w:val="00BB5163"/>
    <w:rsid w:val="00BC59DF"/>
    <w:rsid w:val="00BF614F"/>
    <w:rsid w:val="00C117A9"/>
    <w:rsid w:val="00C43ECC"/>
    <w:rsid w:val="00C44591"/>
    <w:rsid w:val="00C721D6"/>
    <w:rsid w:val="00CA4F32"/>
    <w:rsid w:val="00CA7B98"/>
    <w:rsid w:val="00CC5B2B"/>
    <w:rsid w:val="00CE2F6A"/>
    <w:rsid w:val="00CF7A62"/>
    <w:rsid w:val="00DA75C8"/>
    <w:rsid w:val="00DB2733"/>
    <w:rsid w:val="00DB316E"/>
    <w:rsid w:val="00DD2938"/>
    <w:rsid w:val="00DD5243"/>
    <w:rsid w:val="00DF1A6D"/>
    <w:rsid w:val="00E47545"/>
    <w:rsid w:val="00E7314D"/>
    <w:rsid w:val="00E83E6F"/>
    <w:rsid w:val="00E85B6D"/>
    <w:rsid w:val="00E9464D"/>
    <w:rsid w:val="00EA4431"/>
    <w:rsid w:val="00ED19CE"/>
    <w:rsid w:val="00EE6327"/>
    <w:rsid w:val="00F80162"/>
    <w:rsid w:val="00FA36B1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uiPriority w:val="59"/>
    <w:rsid w:val="00ED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jsapps.bgcode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DFCF81-3CA0-41F5-AB7E-431BED85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266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JR</cp:lastModifiedBy>
  <cp:revision>62</cp:revision>
  <cp:lastPrinted>2014-06-17T06:27:00Z</cp:lastPrinted>
  <dcterms:created xsi:type="dcterms:W3CDTF">2014-05-30T07:24:00Z</dcterms:created>
  <dcterms:modified xsi:type="dcterms:W3CDTF">2014-07-29T19:11:00Z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